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3823" w14:textId="53FBC78F" w:rsidR="008B243E" w:rsidRDefault="008B243E" w:rsidP="008B243E">
      <w:r>
        <w:t>TEAM: DUNE!</w:t>
      </w:r>
      <w:r>
        <w:br/>
        <w:t xml:space="preserve">Members: </w:t>
      </w:r>
      <w:r>
        <w:br/>
        <w:t>Drew King</w:t>
      </w:r>
      <w:r>
        <w:br/>
        <w:t>Jake Hayes</w:t>
      </w:r>
      <w:r>
        <w:br/>
        <w:t>Justin Brehms</w:t>
      </w:r>
      <w:r w:rsidR="00F169A7">
        <w:t xml:space="preserve"> (Captain)</w:t>
      </w:r>
    </w:p>
    <w:p w14:paraId="7D2399AE" w14:textId="10394D8B" w:rsidR="00F169A7" w:rsidRDefault="00F169A7" w:rsidP="008B243E">
      <w:r>
        <w:t xml:space="preserve">Project Location: </w:t>
      </w:r>
      <w:hyperlink r:id="rId8" w:history="1">
        <w:r w:rsidRPr="004B7D3B">
          <w:rPr>
            <w:rStyle w:val="Hyperlink"/>
          </w:rPr>
          <w:t>https://github.com/drew-king82/proviso.git</w:t>
        </w:r>
      </w:hyperlink>
    </w:p>
    <w:p w14:paraId="5B746AE3" w14:textId="21D88FB5" w:rsidR="00F169A7" w:rsidRDefault="00F169A7" w:rsidP="008B243E">
      <w:r>
        <w:t>TDD Draft 1</w:t>
      </w:r>
    </w:p>
    <w:p w14:paraId="3592C12B" w14:textId="77777777" w:rsidR="008B243E" w:rsidRDefault="008B243E" w:rsidP="00607DFA">
      <w:pPr>
        <w:jc w:val="center"/>
      </w:pPr>
    </w:p>
    <w:p w14:paraId="37499969" w14:textId="77777777" w:rsidR="008B243E" w:rsidRDefault="008B243E" w:rsidP="00607DFA">
      <w:pPr>
        <w:jc w:val="center"/>
      </w:pPr>
    </w:p>
    <w:p w14:paraId="6E63550E" w14:textId="5A09713A" w:rsidR="00A6308A" w:rsidRDefault="00A6308A" w:rsidP="00607DFA">
      <w:pPr>
        <w:jc w:val="center"/>
      </w:pPr>
      <w:r>
        <w:t>Introduction:</w:t>
      </w:r>
    </w:p>
    <w:p w14:paraId="738D5E13" w14:textId="0749DF42" w:rsidR="00A6308A" w:rsidRPr="0057701B" w:rsidRDefault="0057701B" w:rsidP="00A6308A">
      <w:pPr>
        <w:rPr>
          <w:rFonts w:ascii="Calibri" w:hAnsi="Calibri" w:cs="Calibri"/>
          <w:sz w:val="24"/>
          <w:szCs w:val="24"/>
          <w:lang w:bidi="th-TH"/>
        </w:rPr>
      </w:pPr>
      <w:r w:rsidRPr="0057701B">
        <w:rPr>
          <w:rFonts w:ascii="Calibri" w:hAnsi="Calibri" w:cs="Calibri"/>
          <w:sz w:val="24"/>
          <w:szCs w:val="24"/>
          <w:lang w:bidi="th-TH"/>
        </w:rPr>
        <w:t>Proviso is a hotel reservation</w:t>
      </w:r>
      <w:r>
        <w:rPr>
          <w:rFonts w:ascii="Calibri" w:hAnsi="Calibri" w:cs="Calibri"/>
          <w:sz w:val="24"/>
          <w:szCs w:val="24"/>
          <w:lang w:bidi="th-TH"/>
        </w:rPr>
        <w:t xml:space="preserve"> site that provides users with the ability register and choose a date range for their vacation. They will have the options of selecting their size of room, the number of occupants, and which amenities they want to have during their stay. In addition, users will be able to review their booking and change it up to their check-in. Users have the option of being a member of the rewards program and can view their rewards from the online interface.</w:t>
      </w:r>
    </w:p>
    <w:p w14:paraId="0547F6BB" w14:textId="2607604D" w:rsidR="00A6308A" w:rsidRDefault="00B34E7B" w:rsidP="00B34E7B">
      <w:pPr>
        <w:pStyle w:val="ListParagraph"/>
        <w:numPr>
          <w:ilvl w:val="1"/>
          <w:numId w:val="1"/>
        </w:numPr>
        <w:rPr>
          <w:rFonts w:ascii="Calibri" w:hAnsi="Calibri" w:cs="Calibri"/>
          <w:sz w:val="24"/>
          <w:szCs w:val="24"/>
          <w:lang w:val="en" w:bidi="th-TH"/>
        </w:rPr>
      </w:pPr>
      <w:r>
        <w:rPr>
          <w:rFonts w:ascii="Calibri" w:hAnsi="Calibri" w:cs="Calibri"/>
          <w:sz w:val="24"/>
          <w:szCs w:val="24"/>
          <w:lang w:val="en" w:bidi="th-TH"/>
        </w:rPr>
        <w:t>–</w:t>
      </w:r>
      <w:r w:rsidRPr="00B34E7B">
        <w:rPr>
          <w:rFonts w:ascii="Calibri" w:hAnsi="Calibri" w:cs="Calibri"/>
          <w:sz w:val="24"/>
          <w:szCs w:val="24"/>
          <w:lang w:val="en" w:bidi="th-TH"/>
        </w:rPr>
        <w:t xml:space="preserve"> Purpose</w:t>
      </w:r>
      <w:r w:rsidR="0057701B">
        <w:rPr>
          <w:rFonts w:ascii="Calibri" w:hAnsi="Calibri" w:cs="Calibri"/>
          <w:sz w:val="24"/>
          <w:szCs w:val="24"/>
          <w:lang w:val="en" w:bidi="th-TH"/>
        </w:rPr>
        <w:t>: A program to register, edit and cancel vacation stays, keep track of bookings, track reward</w:t>
      </w:r>
      <w:r w:rsidR="00151043">
        <w:rPr>
          <w:rFonts w:ascii="Calibri" w:hAnsi="Calibri" w:cs="Calibri"/>
          <w:sz w:val="24"/>
          <w:szCs w:val="24"/>
          <w:lang w:val="en" w:bidi="th-TH"/>
        </w:rPr>
        <w:t xml:space="preserve"> and choose different options for their stay</w:t>
      </w:r>
      <w:r w:rsidRPr="00B34E7B">
        <w:rPr>
          <w:rFonts w:ascii="Calibri" w:hAnsi="Calibri" w:cs="Calibri"/>
          <w:sz w:val="24"/>
          <w:szCs w:val="24"/>
          <w:lang w:val="en" w:bidi="th-TH"/>
        </w:rPr>
        <w:t xml:space="preserve">. </w:t>
      </w:r>
    </w:p>
    <w:p w14:paraId="6181679E" w14:textId="5043FAA3" w:rsidR="00151043" w:rsidRDefault="00B34E7B" w:rsidP="00151043">
      <w:pPr>
        <w:pStyle w:val="ListParagraph"/>
        <w:numPr>
          <w:ilvl w:val="1"/>
          <w:numId w:val="1"/>
        </w:numPr>
        <w:tabs>
          <w:tab w:val="left" w:pos="2070"/>
        </w:tabs>
      </w:pPr>
      <w:r w:rsidRPr="00B34E7B">
        <w:rPr>
          <w:rFonts w:ascii="Calibri" w:hAnsi="Calibri" w:cs="Calibri"/>
          <w:sz w:val="24"/>
          <w:szCs w:val="24"/>
          <w:lang w:val="en" w:bidi="th-TH"/>
        </w:rPr>
        <w:t>– Terminology:</w:t>
      </w:r>
      <w:r w:rsidRPr="00B34E7B">
        <w:rPr>
          <w:rFonts w:ascii="Calibri" w:hAnsi="Calibri" w:cs="Calibri"/>
          <w:sz w:val="24"/>
          <w:szCs w:val="24"/>
          <w:lang w:val="en" w:bidi="th-TH"/>
        </w:rPr>
        <w:br/>
      </w:r>
      <w:r w:rsidR="00151043">
        <w:t>Booking</w:t>
      </w:r>
      <w:r w:rsidR="00A6308A">
        <w:t>:</w:t>
      </w:r>
      <w:r w:rsidR="00A6308A">
        <w:tab/>
      </w:r>
      <w:r w:rsidR="00151043">
        <w:t>A scheduled stay at the hotel with a date range.</w:t>
      </w:r>
      <w:r>
        <w:br/>
      </w:r>
      <w:r w:rsidR="00151043">
        <w:t>Check-in</w:t>
      </w:r>
      <w:r w:rsidR="00A6308A">
        <w:t>:</w:t>
      </w:r>
      <w:r w:rsidR="00A6308A">
        <w:tab/>
      </w:r>
      <w:r w:rsidR="00151043">
        <w:t>Date on which the reservation begins</w:t>
      </w:r>
      <w:r w:rsidR="00A6308A">
        <w:t>.</w:t>
      </w:r>
      <w:r>
        <w:br/>
      </w:r>
      <w:r w:rsidR="00151043">
        <w:t>Check-out</w:t>
      </w:r>
      <w:r w:rsidR="00A6308A" w:rsidRPr="00A6308A">
        <w:t>:</w:t>
      </w:r>
      <w:r w:rsidR="00A6308A" w:rsidRPr="00A6308A">
        <w:tab/>
      </w:r>
      <w:r w:rsidR="00151043">
        <w:t>Date on which the reservation</w:t>
      </w:r>
      <w:r w:rsidR="00151043">
        <w:t xml:space="preserve"> ends</w:t>
      </w:r>
      <w:r>
        <w:br/>
      </w:r>
      <w:r w:rsidR="00151043">
        <w:t>Amenities</w:t>
      </w:r>
      <w:r w:rsidR="00A6308A" w:rsidRPr="00A6308A">
        <w:t>:</w:t>
      </w:r>
      <w:r w:rsidR="00A6308A" w:rsidRPr="00A6308A">
        <w:tab/>
      </w:r>
      <w:r w:rsidR="00151043">
        <w:t>Additional services in addition to schedule stay</w:t>
      </w:r>
      <w:r w:rsidR="00A6308A">
        <w:t>.</w:t>
      </w:r>
      <w:r>
        <w:br/>
      </w:r>
      <w:r w:rsidR="00151043">
        <w:t>Guest</w:t>
      </w:r>
      <w:r w:rsidR="00A6308A">
        <w:t xml:space="preserve">: </w:t>
      </w:r>
      <w:r w:rsidR="00A6308A">
        <w:tab/>
        <w:t>person who utilizes the program.</w:t>
      </w:r>
      <w:r w:rsidR="00151043">
        <w:br/>
        <w:t>Rewards:</w:t>
      </w:r>
      <w:r w:rsidR="00151043">
        <w:tab/>
        <w:t>Point value accrued with each stay</w:t>
      </w:r>
      <w:r w:rsidR="00151043">
        <w:br/>
        <w:t>Room Size:</w:t>
      </w:r>
      <w:r w:rsidR="00151043">
        <w:tab/>
        <w:t>Type of room configuration and bed count</w:t>
      </w:r>
      <w:r w:rsidR="00151043">
        <w:br/>
      </w:r>
      <w:r w:rsidR="00151043">
        <w:br/>
      </w:r>
    </w:p>
    <w:p w14:paraId="370CB686" w14:textId="21F479F3" w:rsidR="00446EE0" w:rsidRDefault="00607DFA" w:rsidP="00446EE0">
      <w:pPr>
        <w:pStyle w:val="ListParagraph"/>
        <w:numPr>
          <w:ilvl w:val="1"/>
          <w:numId w:val="1"/>
        </w:numPr>
        <w:jc w:val="center"/>
      </w:pPr>
      <w:r w:rsidRPr="00A6308A">
        <w:br w:type="page"/>
      </w:r>
      <w:r w:rsidR="00B34E7B">
        <w:lastRenderedPageBreak/>
        <w:t xml:space="preserve">– User Personas  </w:t>
      </w:r>
      <w:r w:rsidR="00446EE0">
        <w:t>CSD460 – Module 8</w:t>
      </w:r>
    </w:p>
    <w:tbl>
      <w:tblPr>
        <w:tblStyle w:val="TableGrid"/>
        <w:tblW w:w="14638" w:type="dxa"/>
        <w:tblInd w:w="-185" w:type="dxa"/>
        <w:tblLook w:val="04A0" w:firstRow="1" w:lastRow="0" w:firstColumn="1" w:lastColumn="0" w:noHBand="0" w:noVBand="1"/>
      </w:tblPr>
      <w:tblGrid>
        <w:gridCol w:w="5034"/>
        <w:gridCol w:w="4850"/>
        <w:gridCol w:w="4754"/>
      </w:tblGrid>
      <w:tr w:rsidR="00446EE0" w14:paraId="1AAE6FBB" w14:textId="77777777" w:rsidTr="0059423C">
        <w:trPr>
          <w:trHeight w:val="935"/>
        </w:trPr>
        <w:tc>
          <w:tcPr>
            <w:tcW w:w="5034" w:type="dxa"/>
          </w:tcPr>
          <w:p w14:paraId="7DC3119C" w14:textId="77777777" w:rsidR="00446EE0" w:rsidRDefault="00446EE0" w:rsidP="0059423C">
            <w:r>
              <w:rPr>
                <w:noProof/>
              </w:rPr>
              <w:drawing>
                <wp:anchor distT="0" distB="0" distL="114300" distR="114300" simplePos="0" relativeHeight="251662336" behindDoc="0" locked="0" layoutInCell="1" allowOverlap="1" wp14:anchorId="26F7D682" wp14:editId="0CED0C67">
                  <wp:simplePos x="0" y="0"/>
                  <wp:positionH relativeFrom="column">
                    <wp:posOffset>-29581</wp:posOffset>
                  </wp:positionH>
                  <wp:positionV relativeFrom="paragraph">
                    <wp:posOffset>6985</wp:posOffset>
                  </wp:positionV>
                  <wp:extent cx="676275" cy="676275"/>
                  <wp:effectExtent l="0" t="0" r="9525" b="0"/>
                  <wp:wrapThrough wrapText="bothSides">
                    <wp:wrapPolygon edited="0">
                      <wp:start x="8518" y="1825"/>
                      <wp:lineTo x="1825" y="4868"/>
                      <wp:lineTo x="608" y="6693"/>
                      <wp:lineTo x="608" y="19470"/>
                      <wp:lineTo x="20687" y="19470"/>
                      <wp:lineTo x="21296" y="7301"/>
                      <wp:lineTo x="18862" y="4868"/>
                      <wp:lineTo x="12777" y="1825"/>
                      <wp:lineTo x="8518" y="1825"/>
                    </wp:wrapPolygon>
                  </wp:wrapThrough>
                  <wp:docPr id="7" name="Graphic 7"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Employee badg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D01705B" wp14:editId="3B4041F4">
                      <wp:simplePos x="0" y="0"/>
                      <wp:positionH relativeFrom="column">
                        <wp:posOffset>523875</wp:posOffset>
                      </wp:positionH>
                      <wp:positionV relativeFrom="paragraph">
                        <wp:posOffset>134620</wp:posOffset>
                      </wp:positionV>
                      <wp:extent cx="2533650" cy="571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653B9679" w14:textId="77777777" w:rsidR="00446EE0" w:rsidRPr="00A91F10" w:rsidRDefault="00446EE0" w:rsidP="00446EE0">
                                  <w:pPr>
                                    <w:rPr>
                                      <w:sz w:val="56"/>
                                      <w:szCs w:val="56"/>
                                    </w:rPr>
                                  </w:pPr>
                                  <w:r w:rsidRPr="00A91F10">
                                    <w:rPr>
                                      <w:sz w:val="56"/>
                                      <w:szCs w:val="56"/>
                                    </w:rPr>
                                    <w:t>Picture &amp;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1705B" id="_x0000_t202" coordsize="21600,21600" o:spt="202" path="m,l,21600r21600,l21600,xe">
                      <v:stroke joinstyle="miter"/>
                      <v:path gradientshapeok="t" o:connecttype="rect"/>
                    </v:shapetype>
                    <v:shape id="Text Box 3" o:spid="_x0000_s1026" type="#_x0000_t202" style="position:absolute;margin-left:41.25pt;margin-top:10.6pt;width:199.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" filled="f" stroked="f" strokeweight=".5pt">
                      <v:textbox>
                        <w:txbxContent>
                          <w:p w14:paraId="653B9679" w14:textId="77777777" w:rsidR="00446EE0" w:rsidRPr="00A91F10" w:rsidRDefault="00446EE0" w:rsidP="00446EE0">
                            <w:pPr>
                              <w:rPr>
                                <w:sz w:val="56"/>
                                <w:szCs w:val="56"/>
                              </w:rPr>
                            </w:pPr>
                            <w:r w:rsidRPr="00A91F10">
                              <w:rPr>
                                <w:sz w:val="56"/>
                                <w:szCs w:val="56"/>
                              </w:rPr>
                              <w:t>Picture &amp; Name</w:t>
                            </w:r>
                          </w:p>
                        </w:txbxContent>
                      </v:textbox>
                    </v:shape>
                  </w:pict>
                </mc:Fallback>
              </mc:AlternateContent>
            </w:r>
          </w:p>
        </w:tc>
        <w:tc>
          <w:tcPr>
            <w:tcW w:w="4850" w:type="dxa"/>
          </w:tcPr>
          <w:p w14:paraId="3F879332" w14:textId="77777777" w:rsidR="00446EE0" w:rsidRDefault="00446EE0" w:rsidP="0059423C">
            <w:r>
              <w:rPr>
                <w:noProof/>
              </w:rPr>
              <mc:AlternateContent>
                <mc:Choice Requires="wps">
                  <w:drawing>
                    <wp:anchor distT="0" distB="0" distL="114300" distR="114300" simplePos="0" relativeHeight="251660288" behindDoc="0" locked="0" layoutInCell="1" allowOverlap="1" wp14:anchorId="2B2F00E3" wp14:editId="4541D6BC">
                      <wp:simplePos x="0" y="0"/>
                      <wp:positionH relativeFrom="column">
                        <wp:posOffset>745490</wp:posOffset>
                      </wp:positionH>
                      <wp:positionV relativeFrom="paragraph">
                        <wp:posOffset>134620</wp:posOffset>
                      </wp:positionV>
                      <wp:extent cx="25336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3A087EBE" w14:textId="77777777" w:rsidR="00446EE0" w:rsidRPr="00A91F10" w:rsidRDefault="00446EE0" w:rsidP="00446EE0">
                                  <w:pPr>
                                    <w:rPr>
                                      <w:sz w:val="56"/>
                                      <w:szCs w:val="56"/>
                                    </w:rPr>
                                  </w:pPr>
                                  <w:r>
                                    <w:rPr>
                                      <w:sz w:val="56"/>
                                      <w:szCs w:val="56"/>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00E3" id="Text Box 5" o:spid="_x0000_s1027" type="#_x0000_t202" style="position:absolute;margin-left:58.7pt;margin-top:10.6pt;width:199.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" filled="f" stroked="f" strokeweight=".5pt">
                      <v:textbox>
                        <w:txbxContent>
                          <w:p w14:paraId="3A087EBE" w14:textId="77777777" w:rsidR="00446EE0" w:rsidRPr="00A91F10" w:rsidRDefault="00446EE0" w:rsidP="00446EE0">
                            <w:pPr>
                              <w:rPr>
                                <w:sz w:val="56"/>
                                <w:szCs w:val="56"/>
                              </w:rPr>
                            </w:pPr>
                            <w:r>
                              <w:rPr>
                                <w:sz w:val="56"/>
                                <w:szCs w:val="56"/>
                              </w:rPr>
                              <w:t>Details</w:t>
                            </w:r>
                          </w:p>
                        </w:txbxContent>
                      </v:textbox>
                    </v:shape>
                  </w:pict>
                </mc:Fallback>
              </mc:AlternateContent>
            </w:r>
            <w:r>
              <w:rPr>
                <w:noProof/>
              </w:rPr>
              <w:drawing>
                <wp:anchor distT="0" distB="0" distL="114300" distR="114300" simplePos="0" relativeHeight="251661312" behindDoc="0" locked="0" layoutInCell="1" allowOverlap="1" wp14:anchorId="09D7D513" wp14:editId="3815E729">
                  <wp:simplePos x="0" y="0"/>
                  <wp:positionH relativeFrom="column">
                    <wp:posOffset>81184</wp:posOffset>
                  </wp:positionH>
                  <wp:positionV relativeFrom="paragraph">
                    <wp:posOffset>56012</wp:posOffset>
                  </wp:positionV>
                  <wp:extent cx="647700" cy="647700"/>
                  <wp:effectExtent l="0" t="0" r="0" b="0"/>
                  <wp:wrapThrough wrapText="bothSides">
                    <wp:wrapPolygon edited="0">
                      <wp:start x="4447" y="635"/>
                      <wp:lineTo x="1271" y="5082"/>
                      <wp:lineTo x="1271" y="12706"/>
                      <wp:lineTo x="15247" y="20329"/>
                      <wp:lineTo x="20329" y="20329"/>
                      <wp:lineTo x="20965" y="18424"/>
                      <wp:lineTo x="18424" y="15247"/>
                      <wp:lineTo x="15247" y="12071"/>
                      <wp:lineTo x="16518" y="9529"/>
                      <wp:lineTo x="15247" y="5718"/>
                      <wp:lineTo x="12071" y="635"/>
                      <wp:lineTo x="4447" y="635"/>
                    </wp:wrapPolygon>
                  </wp:wrapThrough>
                  <wp:docPr id="6" name="Graphic 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gnifying glas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p>
        </w:tc>
        <w:tc>
          <w:tcPr>
            <w:tcW w:w="4754" w:type="dxa"/>
          </w:tcPr>
          <w:p w14:paraId="4F26B304" w14:textId="77777777" w:rsidR="00446EE0" w:rsidRDefault="00446EE0" w:rsidP="0059423C">
            <w:r>
              <w:rPr>
                <w:noProof/>
              </w:rPr>
              <mc:AlternateContent>
                <mc:Choice Requires="wps">
                  <w:drawing>
                    <wp:anchor distT="0" distB="0" distL="114300" distR="114300" simplePos="0" relativeHeight="251664384" behindDoc="0" locked="0" layoutInCell="1" allowOverlap="1" wp14:anchorId="3B51DEA5" wp14:editId="4ED7361C">
                      <wp:simplePos x="0" y="0"/>
                      <wp:positionH relativeFrom="column">
                        <wp:posOffset>558800</wp:posOffset>
                      </wp:positionH>
                      <wp:positionV relativeFrom="paragraph">
                        <wp:posOffset>134620</wp:posOffset>
                      </wp:positionV>
                      <wp:extent cx="2533650" cy="571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72F3103E" w14:textId="77777777" w:rsidR="00446EE0" w:rsidRPr="00A91F10" w:rsidRDefault="00446EE0" w:rsidP="00446EE0">
                                  <w:pPr>
                                    <w:rPr>
                                      <w:sz w:val="56"/>
                                      <w:szCs w:val="56"/>
                                    </w:rPr>
                                  </w:pPr>
                                  <w:r>
                                    <w:rPr>
                                      <w:sz w:val="56"/>
                                      <w:szCs w:val="56"/>
                                    </w:rP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1DEA5" id="Text Box 9" o:spid="_x0000_s1028" type="#_x0000_t202" style="position:absolute;margin-left:44pt;margin-top:10.6pt;width:199.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" filled="f" stroked="f" strokeweight=".5pt">
                      <v:textbox>
                        <w:txbxContent>
                          <w:p w14:paraId="72F3103E" w14:textId="77777777" w:rsidR="00446EE0" w:rsidRPr="00A91F10" w:rsidRDefault="00446EE0" w:rsidP="00446EE0">
                            <w:pPr>
                              <w:rPr>
                                <w:sz w:val="56"/>
                                <w:szCs w:val="56"/>
                              </w:rPr>
                            </w:pPr>
                            <w:r>
                              <w:rPr>
                                <w:sz w:val="56"/>
                                <w:szCs w:val="56"/>
                              </w:rPr>
                              <w:t>Goals</w:t>
                            </w:r>
                          </w:p>
                        </w:txbxContent>
                      </v:textbox>
                    </v:shape>
                  </w:pict>
                </mc:Fallback>
              </mc:AlternateContent>
            </w:r>
            <w:r>
              <w:rPr>
                <w:noProof/>
              </w:rPr>
              <w:drawing>
                <wp:anchor distT="0" distB="0" distL="114300" distR="114300" simplePos="0" relativeHeight="251663360" behindDoc="0" locked="0" layoutInCell="1" allowOverlap="1" wp14:anchorId="3143A5AB" wp14:editId="0B374E44">
                  <wp:simplePos x="0" y="0"/>
                  <wp:positionH relativeFrom="column">
                    <wp:posOffset>-32493</wp:posOffset>
                  </wp:positionH>
                  <wp:positionV relativeFrom="paragraph">
                    <wp:posOffset>61044</wp:posOffset>
                  </wp:positionV>
                  <wp:extent cx="714375" cy="714375"/>
                  <wp:effectExtent l="0" t="0" r="0" b="0"/>
                  <wp:wrapThrough wrapText="bothSides">
                    <wp:wrapPolygon edited="0">
                      <wp:start x="2304" y="576"/>
                      <wp:lineTo x="2304" y="20736"/>
                      <wp:lineTo x="19008" y="20736"/>
                      <wp:lineTo x="19008" y="576"/>
                      <wp:lineTo x="2304" y="576"/>
                    </wp:wrapPolygon>
                  </wp:wrapThrough>
                  <wp:docPr id="8" name="Graphic 8"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Checklis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p>
        </w:tc>
      </w:tr>
      <w:tr w:rsidR="00446EE0" w14:paraId="6C43B3E6" w14:textId="77777777" w:rsidTr="0059423C">
        <w:trPr>
          <w:trHeight w:val="935"/>
        </w:trPr>
        <w:tc>
          <w:tcPr>
            <w:tcW w:w="5034" w:type="dxa"/>
          </w:tcPr>
          <w:p w14:paraId="31011327" w14:textId="77777777" w:rsidR="00446EE0" w:rsidRDefault="00446EE0" w:rsidP="0059423C">
            <w:r>
              <w:t>What does the persona look like? What is its name? Choose a realistic and believable picture and name.</w:t>
            </w:r>
          </w:p>
        </w:tc>
        <w:tc>
          <w:tcPr>
            <w:tcW w:w="4850" w:type="dxa"/>
          </w:tcPr>
          <w:p w14:paraId="11489E2E" w14:textId="77777777" w:rsidR="00446EE0" w:rsidRDefault="00446EE0" w:rsidP="0059423C">
            <w:r>
              <w:t>What are the persona’s relevant characteristics and behaviors? I.e.:  demographics (age, gender, occupation, and income), psychographics (lifestyle, social class, and personality), and behavioral attributes (usage patterns, attitudes, and brand loyalty). Only list relevant details.</w:t>
            </w:r>
          </w:p>
        </w:tc>
        <w:tc>
          <w:tcPr>
            <w:tcW w:w="4754" w:type="dxa"/>
          </w:tcPr>
          <w:p w14:paraId="29E90A7A" w14:textId="77777777" w:rsidR="00446EE0" w:rsidRDefault="00446EE0" w:rsidP="0059423C">
            <w:r>
              <w:t>What problem does the persona want to solve or which benefit does the character seek? Why would the persona want to use or buy the product?</w:t>
            </w:r>
          </w:p>
        </w:tc>
      </w:tr>
      <w:tr w:rsidR="00446EE0" w14:paraId="3D721D92" w14:textId="77777777" w:rsidTr="0059423C">
        <w:trPr>
          <w:trHeight w:val="7280"/>
        </w:trPr>
        <w:tc>
          <w:tcPr>
            <w:tcW w:w="5034" w:type="dxa"/>
          </w:tcPr>
          <w:p w14:paraId="7C5966A0" w14:textId="77777777" w:rsidR="00446EE0" w:rsidRDefault="00446EE0" w:rsidP="0059423C">
            <w:pPr>
              <w:jc w:val="center"/>
            </w:pPr>
          </w:p>
          <w:p w14:paraId="0CC313DF" w14:textId="77777777" w:rsidR="00446EE0" w:rsidRDefault="00446EE0" w:rsidP="0059423C">
            <w:r>
              <w:fldChar w:fldCharType="begin"/>
            </w:r>
            <w:r>
              <w:instrText xml:space="preserve"> INCLUDEPICTURE "https://encrypted-tbn0.gstatic.com/images?q=tbn:ANd9GcRMougkHKimK4Y06M687OiKbHN9zwWoP76_jA&amp;usqp=CAU" \* MERGEFORMATINET </w:instrText>
            </w:r>
            <w:r>
              <w:fldChar w:fldCharType="separate"/>
            </w:r>
            <w:r>
              <w:rPr>
                <w:noProof/>
              </w:rPr>
              <w:drawing>
                <wp:inline distT="0" distB="0" distL="0" distR="0" wp14:anchorId="63C24292" wp14:editId="5CEEB3A4">
                  <wp:extent cx="2857500" cy="2857500"/>
                  <wp:effectExtent l="0" t="0" r="0" b="0"/>
                  <wp:docPr id="25" name="Picture 25" descr="Jennifer Holland (@jennlhollan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nifer Holland (@jennlholland) / Twit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fldChar w:fldCharType="end"/>
            </w:r>
          </w:p>
          <w:p w14:paraId="32DDFC59" w14:textId="77777777" w:rsidR="00446EE0" w:rsidRDefault="00446EE0" w:rsidP="0059423C">
            <w:pPr>
              <w:jc w:val="center"/>
              <w:rPr>
                <w:sz w:val="52"/>
                <w:szCs w:val="52"/>
              </w:rPr>
            </w:pPr>
          </w:p>
          <w:p w14:paraId="0926ADDD" w14:textId="77777777" w:rsidR="00446EE0" w:rsidRDefault="00446EE0" w:rsidP="0059423C">
            <w:pPr>
              <w:jc w:val="center"/>
            </w:pPr>
            <w:r>
              <w:rPr>
                <w:sz w:val="52"/>
                <w:szCs w:val="52"/>
              </w:rPr>
              <w:t>Jennifer K.</w:t>
            </w:r>
          </w:p>
          <w:p w14:paraId="2BE8AE5C" w14:textId="77777777" w:rsidR="00446EE0" w:rsidRDefault="00446EE0" w:rsidP="0059423C"/>
        </w:tc>
        <w:tc>
          <w:tcPr>
            <w:tcW w:w="4850" w:type="dxa"/>
          </w:tcPr>
          <w:p w14:paraId="1875C64F" w14:textId="77777777" w:rsidR="00446EE0" w:rsidRDefault="00446EE0" w:rsidP="0059423C">
            <w:pPr>
              <w:tabs>
                <w:tab w:val="left" w:pos="1833"/>
              </w:tabs>
            </w:pPr>
            <w:r>
              <w:t xml:space="preserve">Age: </w:t>
            </w:r>
            <w:r>
              <w:tab/>
              <w:t>41</w:t>
            </w:r>
          </w:p>
          <w:p w14:paraId="794571BA" w14:textId="77777777" w:rsidR="00446EE0" w:rsidRDefault="00446EE0" w:rsidP="0059423C">
            <w:pPr>
              <w:tabs>
                <w:tab w:val="left" w:pos="1833"/>
              </w:tabs>
            </w:pPr>
            <w:r>
              <w:t xml:space="preserve">Gender: </w:t>
            </w:r>
            <w:r>
              <w:tab/>
              <w:t>Female</w:t>
            </w:r>
          </w:p>
          <w:p w14:paraId="7828F323" w14:textId="77777777" w:rsidR="00446EE0" w:rsidRDefault="00446EE0" w:rsidP="0059423C">
            <w:pPr>
              <w:tabs>
                <w:tab w:val="left" w:pos="1833"/>
              </w:tabs>
            </w:pPr>
            <w:r>
              <w:t>Occupation:</w:t>
            </w:r>
            <w:r>
              <w:tab/>
              <w:t>Sr. Software Developer</w:t>
            </w:r>
          </w:p>
          <w:p w14:paraId="56048E9C" w14:textId="77777777" w:rsidR="00446EE0" w:rsidRDefault="00446EE0" w:rsidP="0059423C">
            <w:pPr>
              <w:tabs>
                <w:tab w:val="left" w:pos="1833"/>
              </w:tabs>
            </w:pPr>
            <w:r>
              <w:t>Income:</w:t>
            </w:r>
            <w:r>
              <w:tab/>
              <w:t>$115,000/year</w:t>
            </w:r>
          </w:p>
          <w:p w14:paraId="07DFCB1F" w14:textId="770F2A83" w:rsidR="00446EE0" w:rsidRDefault="00446EE0" w:rsidP="0059423C">
            <w:pPr>
              <w:tabs>
                <w:tab w:val="left" w:pos="1833"/>
              </w:tabs>
            </w:pPr>
            <w:r>
              <w:t xml:space="preserve">Lifestyle:                Married,  an avid </w:t>
            </w:r>
            <w:r w:rsidR="00750021">
              <w:t>traveler</w:t>
            </w:r>
            <w:r>
              <w:t xml:space="preserve"> both for work and pleasure. She is an outdoor adventurer and shares her experiences via her social media part time as an influencer. </w:t>
            </w:r>
          </w:p>
          <w:p w14:paraId="2F800C93" w14:textId="77777777" w:rsidR="00446EE0" w:rsidRDefault="00446EE0" w:rsidP="0059423C">
            <w:pPr>
              <w:tabs>
                <w:tab w:val="left" w:pos="1833"/>
              </w:tabs>
            </w:pPr>
          </w:p>
        </w:tc>
        <w:tc>
          <w:tcPr>
            <w:tcW w:w="4754" w:type="dxa"/>
          </w:tcPr>
          <w:p w14:paraId="5E6F329A" w14:textId="77777777" w:rsidR="00446EE0" w:rsidRDefault="00446EE0" w:rsidP="00446EE0">
            <w:pPr>
              <w:pStyle w:val="ListParagraph"/>
              <w:numPr>
                <w:ilvl w:val="0"/>
                <w:numId w:val="2"/>
              </w:numPr>
            </w:pPr>
            <w:r>
              <w:t>Wants to be able to book her travel online</w:t>
            </w:r>
          </w:p>
          <w:p w14:paraId="6AF5178F" w14:textId="77777777" w:rsidR="00446EE0" w:rsidRDefault="00446EE0" w:rsidP="00446EE0">
            <w:pPr>
              <w:pStyle w:val="ListParagraph"/>
              <w:numPr>
                <w:ilvl w:val="0"/>
                <w:numId w:val="2"/>
              </w:numPr>
            </w:pPr>
            <w:r>
              <w:t>Prefers to use her laptop for booking so she doesn’t miss any fine print.</w:t>
            </w:r>
          </w:p>
          <w:p w14:paraId="5795AC14" w14:textId="77777777" w:rsidR="00446EE0" w:rsidRDefault="00446EE0" w:rsidP="00446EE0">
            <w:pPr>
              <w:pStyle w:val="ListParagraph"/>
              <w:numPr>
                <w:ilvl w:val="0"/>
                <w:numId w:val="2"/>
              </w:numPr>
            </w:pPr>
            <w:r>
              <w:t>She wants to be able to update and track her travel itinerary</w:t>
            </w:r>
          </w:p>
          <w:p w14:paraId="23F76118" w14:textId="77777777" w:rsidR="00446EE0" w:rsidRDefault="00446EE0" w:rsidP="00446EE0">
            <w:pPr>
              <w:pStyle w:val="ListParagraph"/>
              <w:numPr>
                <w:ilvl w:val="0"/>
                <w:numId w:val="2"/>
              </w:numPr>
            </w:pPr>
            <w:r>
              <w:t xml:space="preserve">She wants to ensure she has a confirmation so that there aren’t any issues upon her arrival. </w:t>
            </w:r>
          </w:p>
          <w:p w14:paraId="6454A9C9" w14:textId="77777777" w:rsidR="00446EE0" w:rsidRDefault="00446EE0" w:rsidP="00446EE0">
            <w:pPr>
              <w:pStyle w:val="ListParagraph"/>
              <w:numPr>
                <w:ilvl w:val="0"/>
                <w:numId w:val="2"/>
              </w:numPr>
            </w:pPr>
            <w:r>
              <w:t xml:space="preserve">She also loves earning points toward her future travels. </w:t>
            </w:r>
          </w:p>
          <w:p w14:paraId="1F027C95" w14:textId="77777777" w:rsidR="00446EE0" w:rsidRDefault="00446EE0" w:rsidP="0059423C"/>
        </w:tc>
      </w:tr>
      <w:tr w:rsidR="00446EE0" w14:paraId="0133B701" w14:textId="77777777" w:rsidTr="0059423C">
        <w:trPr>
          <w:trHeight w:val="935"/>
        </w:trPr>
        <w:tc>
          <w:tcPr>
            <w:tcW w:w="5034" w:type="dxa"/>
          </w:tcPr>
          <w:p w14:paraId="5DE541C7" w14:textId="77777777" w:rsidR="00446EE0" w:rsidRDefault="00446EE0" w:rsidP="0059423C">
            <w:pPr>
              <w:rPr>
                <w:noProof/>
              </w:rPr>
            </w:pPr>
          </w:p>
          <w:p w14:paraId="3F196408" w14:textId="77777777" w:rsidR="00446EE0" w:rsidRDefault="00446EE0" w:rsidP="0059423C"/>
          <w:p w14:paraId="4C1F6098" w14:textId="77777777" w:rsidR="00446EE0" w:rsidRDefault="00446EE0" w:rsidP="0059423C">
            <w:r>
              <w:rPr>
                <w:noProof/>
              </w:rPr>
              <w:drawing>
                <wp:anchor distT="0" distB="0" distL="114300" distR="114300" simplePos="0" relativeHeight="251668480" behindDoc="0" locked="0" layoutInCell="1" allowOverlap="1" wp14:anchorId="1B6884BF" wp14:editId="13B96536">
                  <wp:simplePos x="0" y="0"/>
                  <wp:positionH relativeFrom="column">
                    <wp:posOffset>-29581</wp:posOffset>
                  </wp:positionH>
                  <wp:positionV relativeFrom="paragraph">
                    <wp:posOffset>6985</wp:posOffset>
                  </wp:positionV>
                  <wp:extent cx="676275" cy="676275"/>
                  <wp:effectExtent l="0" t="0" r="9525" b="0"/>
                  <wp:wrapThrough wrapText="bothSides">
                    <wp:wrapPolygon edited="0">
                      <wp:start x="8518" y="1825"/>
                      <wp:lineTo x="1825" y="4868"/>
                      <wp:lineTo x="608" y="6693"/>
                      <wp:lineTo x="608" y="19470"/>
                      <wp:lineTo x="20687" y="19470"/>
                      <wp:lineTo x="21296" y="7301"/>
                      <wp:lineTo x="18862" y="4868"/>
                      <wp:lineTo x="12777" y="1825"/>
                      <wp:lineTo x="8518" y="1825"/>
                    </wp:wrapPolygon>
                  </wp:wrapThrough>
                  <wp:docPr id="10" name="Graphic 10"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Employee badg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A6C8994" wp14:editId="40E6DF1D">
                      <wp:simplePos x="0" y="0"/>
                      <wp:positionH relativeFrom="column">
                        <wp:posOffset>523875</wp:posOffset>
                      </wp:positionH>
                      <wp:positionV relativeFrom="paragraph">
                        <wp:posOffset>134620</wp:posOffset>
                      </wp:positionV>
                      <wp:extent cx="25336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71C316D4" w14:textId="77777777" w:rsidR="00446EE0" w:rsidRPr="00A91F10" w:rsidRDefault="00446EE0" w:rsidP="00446EE0">
                                  <w:pPr>
                                    <w:rPr>
                                      <w:sz w:val="56"/>
                                      <w:szCs w:val="56"/>
                                    </w:rPr>
                                  </w:pPr>
                                  <w:r w:rsidRPr="00A91F10">
                                    <w:rPr>
                                      <w:sz w:val="56"/>
                                      <w:szCs w:val="56"/>
                                    </w:rPr>
                                    <w:t>Picture &amp;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C8994" id="Text Box 1" o:spid="_x0000_s1029" type="#_x0000_t202" style="position:absolute;margin-left:41.25pt;margin-top:10.6pt;width:199.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" filled="f" stroked="f" strokeweight=".5pt">
                      <v:textbox>
                        <w:txbxContent>
                          <w:p w14:paraId="71C316D4" w14:textId="77777777" w:rsidR="00446EE0" w:rsidRPr="00A91F10" w:rsidRDefault="00446EE0" w:rsidP="00446EE0">
                            <w:pPr>
                              <w:rPr>
                                <w:sz w:val="56"/>
                                <w:szCs w:val="56"/>
                              </w:rPr>
                            </w:pPr>
                            <w:r w:rsidRPr="00A91F10">
                              <w:rPr>
                                <w:sz w:val="56"/>
                                <w:szCs w:val="56"/>
                              </w:rPr>
                              <w:t>Picture &amp; Name</w:t>
                            </w:r>
                          </w:p>
                        </w:txbxContent>
                      </v:textbox>
                    </v:shape>
                  </w:pict>
                </mc:Fallback>
              </mc:AlternateContent>
            </w:r>
          </w:p>
        </w:tc>
        <w:tc>
          <w:tcPr>
            <w:tcW w:w="4850" w:type="dxa"/>
          </w:tcPr>
          <w:p w14:paraId="6AC99151" w14:textId="77777777" w:rsidR="00446EE0" w:rsidRDefault="00446EE0" w:rsidP="0059423C">
            <w:r>
              <w:rPr>
                <w:noProof/>
              </w:rPr>
              <mc:AlternateContent>
                <mc:Choice Requires="wps">
                  <w:drawing>
                    <wp:anchor distT="0" distB="0" distL="114300" distR="114300" simplePos="0" relativeHeight="251666432" behindDoc="0" locked="0" layoutInCell="1" allowOverlap="1" wp14:anchorId="740A2809" wp14:editId="44AECC91">
                      <wp:simplePos x="0" y="0"/>
                      <wp:positionH relativeFrom="column">
                        <wp:posOffset>745490</wp:posOffset>
                      </wp:positionH>
                      <wp:positionV relativeFrom="paragraph">
                        <wp:posOffset>134620</wp:posOffset>
                      </wp:positionV>
                      <wp:extent cx="2533650"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644FAA0A" w14:textId="77777777" w:rsidR="00446EE0" w:rsidRPr="00A91F10" w:rsidRDefault="00446EE0" w:rsidP="00446EE0">
                                  <w:pPr>
                                    <w:rPr>
                                      <w:sz w:val="56"/>
                                      <w:szCs w:val="56"/>
                                    </w:rPr>
                                  </w:pPr>
                                  <w:r>
                                    <w:rPr>
                                      <w:sz w:val="56"/>
                                      <w:szCs w:val="56"/>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A2809" id="Text Box 2" o:spid="_x0000_s1030" type="#_x0000_t202" style="position:absolute;margin-left:58.7pt;margin-top:10.6pt;width:199.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" filled="f" stroked="f" strokeweight=".5pt">
                      <v:textbox>
                        <w:txbxContent>
                          <w:p w14:paraId="644FAA0A" w14:textId="77777777" w:rsidR="00446EE0" w:rsidRPr="00A91F10" w:rsidRDefault="00446EE0" w:rsidP="00446EE0">
                            <w:pPr>
                              <w:rPr>
                                <w:sz w:val="56"/>
                                <w:szCs w:val="56"/>
                              </w:rPr>
                            </w:pPr>
                            <w:r>
                              <w:rPr>
                                <w:sz w:val="56"/>
                                <w:szCs w:val="56"/>
                              </w:rPr>
                              <w:t>Details</w:t>
                            </w:r>
                          </w:p>
                        </w:txbxContent>
                      </v:textbox>
                    </v:shape>
                  </w:pict>
                </mc:Fallback>
              </mc:AlternateContent>
            </w:r>
            <w:r>
              <w:rPr>
                <w:noProof/>
              </w:rPr>
              <w:drawing>
                <wp:anchor distT="0" distB="0" distL="114300" distR="114300" simplePos="0" relativeHeight="251667456" behindDoc="0" locked="0" layoutInCell="1" allowOverlap="1" wp14:anchorId="00EAB4B7" wp14:editId="47238262">
                  <wp:simplePos x="0" y="0"/>
                  <wp:positionH relativeFrom="column">
                    <wp:posOffset>81184</wp:posOffset>
                  </wp:positionH>
                  <wp:positionV relativeFrom="paragraph">
                    <wp:posOffset>56012</wp:posOffset>
                  </wp:positionV>
                  <wp:extent cx="647700" cy="647700"/>
                  <wp:effectExtent l="0" t="0" r="0" b="0"/>
                  <wp:wrapThrough wrapText="bothSides">
                    <wp:wrapPolygon edited="0">
                      <wp:start x="4447" y="635"/>
                      <wp:lineTo x="1271" y="5082"/>
                      <wp:lineTo x="1271" y="12706"/>
                      <wp:lineTo x="15247" y="20329"/>
                      <wp:lineTo x="20329" y="20329"/>
                      <wp:lineTo x="20965" y="18424"/>
                      <wp:lineTo x="18424" y="15247"/>
                      <wp:lineTo x="15247" y="12071"/>
                      <wp:lineTo x="16518" y="9529"/>
                      <wp:lineTo x="15247" y="5718"/>
                      <wp:lineTo x="12071" y="635"/>
                      <wp:lineTo x="4447" y="635"/>
                    </wp:wrapPolygon>
                  </wp:wrapThrough>
                  <wp:docPr id="11" name="Graphic 11"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gnifying glas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p>
        </w:tc>
        <w:tc>
          <w:tcPr>
            <w:tcW w:w="4754" w:type="dxa"/>
          </w:tcPr>
          <w:p w14:paraId="51D8B20E" w14:textId="77777777" w:rsidR="00446EE0" w:rsidRDefault="00446EE0" w:rsidP="0059423C">
            <w:r>
              <w:rPr>
                <w:noProof/>
              </w:rPr>
              <mc:AlternateContent>
                <mc:Choice Requires="wps">
                  <w:drawing>
                    <wp:anchor distT="0" distB="0" distL="114300" distR="114300" simplePos="0" relativeHeight="251670528" behindDoc="0" locked="0" layoutInCell="1" allowOverlap="1" wp14:anchorId="384DC265" wp14:editId="1A276500">
                      <wp:simplePos x="0" y="0"/>
                      <wp:positionH relativeFrom="column">
                        <wp:posOffset>558800</wp:posOffset>
                      </wp:positionH>
                      <wp:positionV relativeFrom="paragraph">
                        <wp:posOffset>134620</wp:posOffset>
                      </wp:positionV>
                      <wp:extent cx="2533650" cy="571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5F3B388B" w14:textId="77777777" w:rsidR="00446EE0" w:rsidRPr="00A91F10" w:rsidRDefault="00446EE0" w:rsidP="00446EE0">
                                  <w:pPr>
                                    <w:rPr>
                                      <w:sz w:val="56"/>
                                      <w:szCs w:val="56"/>
                                    </w:rPr>
                                  </w:pPr>
                                  <w:r>
                                    <w:rPr>
                                      <w:sz w:val="56"/>
                                      <w:szCs w:val="56"/>
                                    </w:rP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DC265" id="Text Box 4" o:spid="_x0000_s1031" type="#_x0000_t202" style="position:absolute;margin-left:44pt;margin-top:10.6pt;width:199.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" filled="f" stroked="f" strokeweight=".5pt">
                      <v:textbox>
                        <w:txbxContent>
                          <w:p w14:paraId="5F3B388B" w14:textId="77777777" w:rsidR="00446EE0" w:rsidRPr="00A91F10" w:rsidRDefault="00446EE0" w:rsidP="00446EE0">
                            <w:pPr>
                              <w:rPr>
                                <w:sz w:val="56"/>
                                <w:szCs w:val="56"/>
                              </w:rPr>
                            </w:pPr>
                            <w:r>
                              <w:rPr>
                                <w:sz w:val="56"/>
                                <w:szCs w:val="56"/>
                              </w:rPr>
                              <w:t>Goals</w:t>
                            </w:r>
                          </w:p>
                        </w:txbxContent>
                      </v:textbox>
                    </v:shape>
                  </w:pict>
                </mc:Fallback>
              </mc:AlternateContent>
            </w:r>
            <w:r>
              <w:rPr>
                <w:noProof/>
              </w:rPr>
              <w:drawing>
                <wp:anchor distT="0" distB="0" distL="114300" distR="114300" simplePos="0" relativeHeight="251669504" behindDoc="0" locked="0" layoutInCell="1" allowOverlap="1" wp14:anchorId="745A6F56" wp14:editId="4C6E3B3D">
                  <wp:simplePos x="0" y="0"/>
                  <wp:positionH relativeFrom="column">
                    <wp:posOffset>-32493</wp:posOffset>
                  </wp:positionH>
                  <wp:positionV relativeFrom="paragraph">
                    <wp:posOffset>61044</wp:posOffset>
                  </wp:positionV>
                  <wp:extent cx="714375" cy="714375"/>
                  <wp:effectExtent l="0" t="0" r="0" b="0"/>
                  <wp:wrapThrough wrapText="bothSides">
                    <wp:wrapPolygon edited="0">
                      <wp:start x="2304" y="576"/>
                      <wp:lineTo x="2304" y="20736"/>
                      <wp:lineTo x="19008" y="20736"/>
                      <wp:lineTo x="19008" y="576"/>
                      <wp:lineTo x="2304" y="576"/>
                    </wp:wrapPolygon>
                  </wp:wrapThrough>
                  <wp:docPr id="12" name="Graphic 12"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Checklis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p>
        </w:tc>
      </w:tr>
      <w:tr w:rsidR="00446EE0" w14:paraId="301757E3" w14:textId="77777777" w:rsidTr="0059423C">
        <w:trPr>
          <w:trHeight w:val="935"/>
        </w:trPr>
        <w:tc>
          <w:tcPr>
            <w:tcW w:w="5034" w:type="dxa"/>
          </w:tcPr>
          <w:p w14:paraId="380054C4" w14:textId="77777777" w:rsidR="00446EE0" w:rsidRDefault="00446EE0" w:rsidP="0059423C">
            <w:r>
              <w:t>What does the persona look like? What is its name? Choose a realistic and believable picture and name.</w:t>
            </w:r>
          </w:p>
        </w:tc>
        <w:tc>
          <w:tcPr>
            <w:tcW w:w="4850" w:type="dxa"/>
          </w:tcPr>
          <w:p w14:paraId="7FC0ADE7" w14:textId="77777777" w:rsidR="00446EE0" w:rsidRDefault="00446EE0" w:rsidP="0059423C">
            <w:r>
              <w:t>What are the persona’s relevant characteristics and behaviors? I.e.:  demographics (age, gender, occupation, and income), psychographics (lifestyle, social class, and personality), and behavioral attributes (usage patterns, attitudes, and brand loyalty). Only list relevant details.</w:t>
            </w:r>
          </w:p>
        </w:tc>
        <w:tc>
          <w:tcPr>
            <w:tcW w:w="4754" w:type="dxa"/>
          </w:tcPr>
          <w:p w14:paraId="1DDC8642" w14:textId="77777777" w:rsidR="00446EE0" w:rsidRDefault="00446EE0" w:rsidP="0059423C">
            <w:r>
              <w:t>What problem does the persona want to solve or which benefit does the character seek? Why would the persona want to use or buy the product?</w:t>
            </w:r>
          </w:p>
        </w:tc>
      </w:tr>
      <w:tr w:rsidR="00446EE0" w14:paraId="7771206F" w14:textId="77777777" w:rsidTr="0059423C">
        <w:trPr>
          <w:trHeight w:val="7586"/>
        </w:trPr>
        <w:tc>
          <w:tcPr>
            <w:tcW w:w="5034" w:type="dxa"/>
          </w:tcPr>
          <w:p w14:paraId="0A936500" w14:textId="77777777" w:rsidR="00446EE0" w:rsidRDefault="00446EE0" w:rsidP="0059423C">
            <w:pPr>
              <w:jc w:val="center"/>
            </w:pPr>
            <w:r>
              <w:rPr>
                <w:noProof/>
              </w:rPr>
              <w:drawing>
                <wp:inline distT="0" distB="0" distL="0" distR="0" wp14:anchorId="3BE37CE2" wp14:editId="213ACF42">
                  <wp:extent cx="3037840" cy="3505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7840" cy="3505200"/>
                          </a:xfrm>
                          <a:prstGeom prst="rect">
                            <a:avLst/>
                          </a:prstGeom>
                          <a:noFill/>
                          <a:ln>
                            <a:noFill/>
                          </a:ln>
                        </pic:spPr>
                      </pic:pic>
                    </a:graphicData>
                  </a:graphic>
                </wp:inline>
              </w:drawing>
            </w:r>
          </w:p>
          <w:p w14:paraId="53967A0E" w14:textId="77777777" w:rsidR="00446EE0" w:rsidRDefault="00446EE0" w:rsidP="0059423C">
            <w:pPr>
              <w:jc w:val="center"/>
            </w:pPr>
          </w:p>
          <w:p w14:paraId="4ED548BF" w14:textId="77777777" w:rsidR="00446EE0" w:rsidRDefault="00446EE0" w:rsidP="0059423C">
            <w:pPr>
              <w:jc w:val="center"/>
            </w:pPr>
            <w:r>
              <w:rPr>
                <w:sz w:val="52"/>
                <w:szCs w:val="52"/>
              </w:rPr>
              <w:t xml:space="preserve">Joe W. </w:t>
            </w:r>
          </w:p>
          <w:p w14:paraId="6754A32C" w14:textId="77777777" w:rsidR="00446EE0" w:rsidRDefault="00446EE0" w:rsidP="0059423C">
            <w:pPr>
              <w:jc w:val="center"/>
            </w:pPr>
          </w:p>
        </w:tc>
        <w:tc>
          <w:tcPr>
            <w:tcW w:w="4850" w:type="dxa"/>
          </w:tcPr>
          <w:p w14:paraId="3504BC61" w14:textId="77777777" w:rsidR="00446EE0" w:rsidRDefault="00446EE0" w:rsidP="0059423C">
            <w:pPr>
              <w:tabs>
                <w:tab w:val="left" w:pos="1833"/>
              </w:tabs>
            </w:pPr>
            <w:r>
              <w:t xml:space="preserve">Age: </w:t>
            </w:r>
            <w:r>
              <w:tab/>
              <w:t>28</w:t>
            </w:r>
          </w:p>
          <w:p w14:paraId="11BBB693" w14:textId="77777777" w:rsidR="00446EE0" w:rsidRDefault="00446EE0" w:rsidP="0059423C">
            <w:pPr>
              <w:tabs>
                <w:tab w:val="left" w:pos="1833"/>
              </w:tabs>
            </w:pPr>
            <w:r>
              <w:t xml:space="preserve">Gender: </w:t>
            </w:r>
            <w:r>
              <w:tab/>
              <w:t>Male</w:t>
            </w:r>
          </w:p>
          <w:p w14:paraId="6957D701" w14:textId="77777777" w:rsidR="00446EE0" w:rsidRDefault="00446EE0" w:rsidP="0059423C">
            <w:pPr>
              <w:tabs>
                <w:tab w:val="left" w:pos="1833"/>
              </w:tabs>
            </w:pPr>
            <w:r>
              <w:t>Occupation:</w:t>
            </w:r>
            <w:r>
              <w:tab/>
              <w:t>Forman</w:t>
            </w:r>
          </w:p>
          <w:p w14:paraId="69E024A4" w14:textId="77777777" w:rsidR="00446EE0" w:rsidRDefault="00446EE0" w:rsidP="0059423C">
            <w:pPr>
              <w:tabs>
                <w:tab w:val="left" w:pos="1833"/>
              </w:tabs>
            </w:pPr>
            <w:r>
              <w:t>Income:</w:t>
            </w:r>
            <w:r>
              <w:tab/>
              <w:t>88,000</w:t>
            </w:r>
          </w:p>
          <w:p w14:paraId="56EA9B44" w14:textId="77777777" w:rsidR="00446EE0" w:rsidRDefault="00446EE0" w:rsidP="0059423C">
            <w:pPr>
              <w:tabs>
                <w:tab w:val="left" w:pos="1833"/>
              </w:tabs>
            </w:pPr>
            <w:r>
              <w:t>Lifestyle:</w:t>
            </w:r>
            <w:r>
              <w:tab/>
            </w:r>
          </w:p>
          <w:p w14:paraId="01536AEE" w14:textId="77777777" w:rsidR="00446EE0" w:rsidRDefault="00446EE0" w:rsidP="0059423C">
            <w:pPr>
              <w:tabs>
                <w:tab w:val="left" w:pos="1833"/>
              </w:tabs>
            </w:pPr>
          </w:p>
          <w:p w14:paraId="7839DD29" w14:textId="77777777" w:rsidR="00446EE0" w:rsidRDefault="00446EE0" w:rsidP="0059423C">
            <w:pPr>
              <w:tabs>
                <w:tab w:val="left" w:pos="1833"/>
              </w:tabs>
            </w:pPr>
            <w:r>
              <w:t>Sam moves from site to site overseeing construction of emergency room facilities. Joe enjoys getting away from it all and surfing. He’s been planning a trip to Hawaii with two of his friends from work.</w:t>
            </w:r>
          </w:p>
          <w:p w14:paraId="5EE670A5" w14:textId="77777777" w:rsidR="00446EE0" w:rsidRDefault="00446EE0" w:rsidP="0059423C">
            <w:pPr>
              <w:tabs>
                <w:tab w:val="left" w:pos="1833"/>
              </w:tabs>
            </w:pPr>
          </w:p>
        </w:tc>
        <w:tc>
          <w:tcPr>
            <w:tcW w:w="4754" w:type="dxa"/>
          </w:tcPr>
          <w:p w14:paraId="497C4DF8" w14:textId="77777777" w:rsidR="00446EE0" w:rsidRDefault="00446EE0" w:rsidP="00446EE0">
            <w:pPr>
              <w:pStyle w:val="ListParagraph"/>
              <w:numPr>
                <w:ilvl w:val="0"/>
                <w:numId w:val="4"/>
              </w:numPr>
            </w:pPr>
            <w:r>
              <w:t>Needs to change reservation incase another friends joins them</w:t>
            </w:r>
          </w:p>
          <w:p w14:paraId="40C80FBD" w14:textId="77777777" w:rsidR="00446EE0" w:rsidRDefault="00446EE0" w:rsidP="00446EE0">
            <w:pPr>
              <w:pStyle w:val="ListParagraph"/>
              <w:numPr>
                <w:ilvl w:val="0"/>
                <w:numId w:val="4"/>
              </w:numPr>
            </w:pPr>
            <w:r>
              <w:t>Wants to have three beds in the room without paying for a second room</w:t>
            </w:r>
          </w:p>
          <w:p w14:paraId="5610AE09" w14:textId="77777777" w:rsidR="00446EE0" w:rsidRDefault="00446EE0" w:rsidP="00446EE0">
            <w:pPr>
              <w:pStyle w:val="ListParagraph"/>
              <w:numPr>
                <w:ilvl w:val="0"/>
                <w:numId w:val="4"/>
              </w:numPr>
            </w:pPr>
            <w:r>
              <w:t>Needs parking for his rental car</w:t>
            </w:r>
          </w:p>
          <w:p w14:paraId="58F16A15" w14:textId="77777777" w:rsidR="00446EE0" w:rsidRDefault="00446EE0" w:rsidP="00446EE0">
            <w:pPr>
              <w:pStyle w:val="ListParagraph"/>
              <w:numPr>
                <w:ilvl w:val="0"/>
                <w:numId w:val="4"/>
              </w:numPr>
            </w:pPr>
            <w:r>
              <w:t>Wants hotels with full breakfast</w:t>
            </w:r>
          </w:p>
          <w:p w14:paraId="407F872A" w14:textId="77777777" w:rsidR="00446EE0" w:rsidRDefault="00446EE0" w:rsidP="00446EE0">
            <w:pPr>
              <w:pStyle w:val="ListParagraph"/>
              <w:numPr>
                <w:ilvl w:val="0"/>
                <w:numId w:val="4"/>
              </w:numPr>
            </w:pPr>
            <w:r>
              <w:t>Wants a hotel with beach access</w:t>
            </w:r>
          </w:p>
        </w:tc>
      </w:tr>
      <w:tr w:rsidR="00446EE0" w14:paraId="40A201C6" w14:textId="77777777" w:rsidTr="0059423C">
        <w:trPr>
          <w:trHeight w:val="935"/>
        </w:trPr>
        <w:tc>
          <w:tcPr>
            <w:tcW w:w="5034" w:type="dxa"/>
          </w:tcPr>
          <w:p w14:paraId="49F63BC8" w14:textId="77777777" w:rsidR="00446EE0" w:rsidRDefault="00446EE0" w:rsidP="0059423C">
            <w:pPr>
              <w:rPr>
                <w:noProof/>
              </w:rPr>
            </w:pPr>
          </w:p>
          <w:p w14:paraId="0660526F" w14:textId="77777777" w:rsidR="00446EE0" w:rsidRDefault="00446EE0" w:rsidP="0059423C"/>
          <w:p w14:paraId="38471995" w14:textId="77777777" w:rsidR="00446EE0" w:rsidRDefault="00446EE0" w:rsidP="0059423C">
            <w:r>
              <w:rPr>
                <w:noProof/>
              </w:rPr>
              <w:drawing>
                <wp:anchor distT="0" distB="0" distL="114300" distR="114300" simplePos="0" relativeHeight="251674624" behindDoc="0" locked="0" layoutInCell="1" allowOverlap="1" wp14:anchorId="682DD2B1" wp14:editId="40F8C796">
                  <wp:simplePos x="0" y="0"/>
                  <wp:positionH relativeFrom="column">
                    <wp:posOffset>-29581</wp:posOffset>
                  </wp:positionH>
                  <wp:positionV relativeFrom="paragraph">
                    <wp:posOffset>6985</wp:posOffset>
                  </wp:positionV>
                  <wp:extent cx="676275" cy="676275"/>
                  <wp:effectExtent l="0" t="0" r="9525" b="0"/>
                  <wp:wrapThrough wrapText="bothSides">
                    <wp:wrapPolygon edited="0">
                      <wp:start x="8518" y="1825"/>
                      <wp:lineTo x="1825" y="4868"/>
                      <wp:lineTo x="608" y="6693"/>
                      <wp:lineTo x="608" y="19470"/>
                      <wp:lineTo x="20687" y="19470"/>
                      <wp:lineTo x="21296" y="7301"/>
                      <wp:lineTo x="18862" y="4868"/>
                      <wp:lineTo x="12777" y="1825"/>
                      <wp:lineTo x="8518" y="1825"/>
                    </wp:wrapPolygon>
                  </wp:wrapThrough>
                  <wp:docPr id="16" name="Graphic 16"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Employee badg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230DA5ED" wp14:editId="5DA3462B">
                      <wp:simplePos x="0" y="0"/>
                      <wp:positionH relativeFrom="column">
                        <wp:posOffset>523875</wp:posOffset>
                      </wp:positionH>
                      <wp:positionV relativeFrom="paragraph">
                        <wp:posOffset>134620</wp:posOffset>
                      </wp:positionV>
                      <wp:extent cx="2533650" cy="571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7DF51072" w14:textId="77777777" w:rsidR="00446EE0" w:rsidRPr="00A91F10" w:rsidRDefault="00446EE0" w:rsidP="00446EE0">
                                  <w:pPr>
                                    <w:rPr>
                                      <w:sz w:val="56"/>
                                      <w:szCs w:val="56"/>
                                    </w:rPr>
                                  </w:pPr>
                                  <w:r w:rsidRPr="00A91F10">
                                    <w:rPr>
                                      <w:sz w:val="56"/>
                                      <w:szCs w:val="56"/>
                                    </w:rPr>
                                    <w:t>Picture &amp;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DA5ED" id="Text Box 13" o:spid="_x0000_s1032" type="#_x0000_t202" style="position:absolute;margin-left:41.25pt;margin-top:10.6pt;width:199.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" filled="f" stroked="f" strokeweight=".5pt">
                      <v:textbox>
                        <w:txbxContent>
                          <w:p w14:paraId="7DF51072" w14:textId="77777777" w:rsidR="00446EE0" w:rsidRPr="00A91F10" w:rsidRDefault="00446EE0" w:rsidP="00446EE0">
                            <w:pPr>
                              <w:rPr>
                                <w:sz w:val="56"/>
                                <w:szCs w:val="56"/>
                              </w:rPr>
                            </w:pPr>
                            <w:r w:rsidRPr="00A91F10">
                              <w:rPr>
                                <w:sz w:val="56"/>
                                <w:szCs w:val="56"/>
                              </w:rPr>
                              <w:t>Picture &amp; Name</w:t>
                            </w:r>
                          </w:p>
                        </w:txbxContent>
                      </v:textbox>
                    </v:shape>
                  </w:pict>
                </mc:Fallback>
              </mc:AlternateContent>
            </w:r>
          </w:p>
        </w:tc>
        <w:tc>
          <w:tcPr>
            <w:tcW w:w="4850" w:type="dxa"/>
          </w:tcPr>
          <w:p w14:paraId="1AAD37E2" w14:textId="77777777" w:rsidR="00446EE0" w:rsidRDefault="00446EE0" w:rsidP="0059423C">
            <w:r>
              <w:rPr>
                <w:noProof/>
              </w:rPr>
              <mc:AlternateContent>
                <mc:Choice Requires="wps">
                  <w:drawing>
                    <wp:anchor distT="0" distB="0" distL="114300" distR="114300" simplePos="0" relativeHeight="251672576" behindDoc="0" locked="0" layoutInCell="1" allowOverlap="1" wp14:anchorId="5BC7CDFD" wp14:editId="1B36521B">
                      <wp:simplePos x="0" y="0"/>
                      <wp:positionH relativeFrom="column">
                        <wp:posOffset>745490</wp:posOffset>
                      </wp:positionH>
                      <wp:positionV relativeFrom="paragraph">
                        <wp:posOffset>134620</wp:posOffset>
                      </wp:positionV>
                      <wp:extent cx="2533650" cy="571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3D84F175" w14:textId="77777777" w:rsidR="00446EE0" w:rsidRPr="00A91F10" w:rsidRDefault="00446EE0" w:rsidP="00446EE0">
                                  <w:pPr>
                                    <w:rPr>
                                      <w:sz w:val="56"/>
                                      <w:szCs w:val="56"/>
                                    </w:rPr>
                                  </w:pPr>
                                  <w:r>
                                    <w:rPr>
                                      <w:sz w:val="56"/>
                                      <w:szCs w:val="56"/>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7CDFD" id="Text Box 14" o:spid="_x0000_s1033" type="#_x0000_t202" style="position:absolute;margin-left:58.7pt;margin-top:10.6pt;width:199.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" filled="f" stroked="f" strokeweight=".5pt">
                      <v:textbox>
                        <w:txbxContent>
                          <w:p w14:paraId="3D84F175" w14:textId="77777777" w:rsidR="00446EE0" w:rsidRPr="00A91F10" w:rsidRDefault="00446EE0" w:rsidP="00446EE0">
                            <w:pPr>
                              <w:rPr>
                                <w:sz w:val="56"/>
                                <w:szCs w:val="56"/>
                              </w:rPr>
                            </w:pPr>
                            <w:r>
                              <w:rPr>
                                <w:sz w:val="56"/>
                                <w:szCs w:val="56"/>
                              </w:rPr>
                              <w:t>Details</w:t>
                            </w:r>
                          </w:p>
                        </w:txbxContent>
                      </v:textbox>
                    </v:shape>
                  </w:pict>
                </mc:Fallback>
              </mc:AlternateContent>
            </w:r>
            <w:r>
              <w:rPr>
                <w:noProof/>
              </w:rPr>
              <w:drawing>
                <wp:anchor distT="0" distB="0" distL="114300" distR="114300" simplePos="0" relativeHeight="251673600" behindDoc="0" locked="0" layoutInCell="1" allowOverlap="1" wp14:anchorId="0DF89E91" wp14:editId="15E7E277">
                  <wp:simplePos x="0" y="0"/>
                  <wp:positionH relativeFrom="column">
                    <wp:posOffset>81184</wp:posOffset>
                  </wp:positionH>
                  <wp:positionV relativeFrom="paragraph">
                    <wp:posOffset>56012</wp:posOffset>
                  </wp:positionV>
                  <wp:extent cx="647700" cy="647700"/>
                  <wp:effectExtent l="0" t="0" r="0" b="0"/>
                  <wp:wrapThrough wrapText="bothSides">
                    <wp:wrapPolygon edited="0">
                      <wp:start x="4447" y="635"/>
                      <wp:lineTo x="1271" y="5082"/>
                      <wp:lineTo x="1271" y="12706"/>
                      <wp:lineTo x="15247" y="20329"/>
                      <wp:lineTo x="20329" y="20329"/>
                      <wp:lineTo x="20965" y="18424"/>
                      <wp:lineTo x="18424" y="15247"/>
                      <wp:lineTo x="15247" y="12071"/>
                      <wp:lineTo x="16518" y="9529"/>
                      <wp:lineTo x="15247" y="5718"/>
                      <wp:lineTo x="12071" y="635"/>
                      <wp:lineTo x="4447" y="635"/>
                    </wp:wrapPolygon>
                  </wp:wrapThrough>
                  <wp:docPr id="17" name="Graphic 17"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gnifying glas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p>
        </w:tc>
        <w:tc>
          <w:tcPr>
            <w:tcW w:w="4754" w:type="dxa"/>
          </w:tcPr>
          <w:p w14:paraId="024588E9" w14:textId="77777777" w:rsidR="00446EE0" w:rsidRDefault="00446EE0" w:rsidP="0059423C">
            <w:r>
              <w:rPr>
                <w:noProof/>
              </w:rPr>
              <mc:AlternateContent>
                <mc:Choice Requires="wps">
                  <w:drawing>
                    <wp:anchor distT="0" distB="0" distL="114300" distR="114300" simplePos="0" relativeHeight="251676672" behindDoc="0" locked="0" layoutInCell="1" allowOverlap="1" wp14:anchorId="7BE7B523" wp14:editId="031CEB9E">
                      <wp:simplePos x="0" y="0"/>
                      <wp:positionH relativeFrom="column">
                        <wp:posOffset>558800</wp:posOffset>
                      </wp:positionH>
                      <wp:positionV relativeFrom="paragraph">
                        <wp:posOffset>134620</wp:posOffset>
                      </wp:positionV>
                      <wp:extent cx="2533650" cy="571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33650" cy="571500"/>
                              </a:xfrm>
                              <a:prstGeom prst="rect">
                                <a:avLst/>
                              </a:prstGeom>
                              <a:noFill/>
                              <a:ln w="6350">
                                <a:noFill/>
                              </a:ln>
                            </wps:spPr>
                            <wps:txbx>
                              <w:txbxContent>
                                <w:p w14:paraId="302FDBB7" w14:textId="77777777" w:rsidR="00446EE0" w:rsidRPr="00A91F10" w:rsidRDefault="00446EE0" w:rsidP="00446EE0">
                                  <w:pPr>
                                    <w:rPr>
                                      <w:sz w:val="56"/>
                                      <w:szCs w:val="56"/>
                                    </w:rPr>
                                  </w:pPr>
                                  <w:r>
                                    <w:rPr>
                                      <w:sz w:val="56"/>
                                      <w:szCs w:val="56"/>
                                    </w:rPr>
                                    <w:t>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7B523" id="Text Box 15" o:spid="_x0000_s1034" type="#_x0000_t202" style="position:absolute;margin-left:44pt;margin-top:10.6pt;width:199.5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" filled="f" stroked="f" strokeweight=".5pt">
                      <v:textbox>
                        <w:txbxContent>
                          <w:p w14:paraId="302FDBB7" w14:textId="77777777" w:rsidR="00446EE0" w:rsidRPr="00A91F10" w:rsidRDefault="00446EE0" w:rsidP="00446EE0">
                            <w:pPr>
                              <w:rPr>
                                <w:sz w:val="56"/>
                                <w:szCs w:val="56"/>
                              </w:rPr>
                            </w:pPr>
                            <w:r>
                              <w:rPr>
                                <w:sz w:val="56"/>
                                <w:szCs w:val="56"/>
                              </w:rPr>
                              <w:t>Goals</w:t>
                            </w:r>
                          </w:p>
                        </w:txbxContent>
                      </v:textbox>
                    </v:shape>
                  </w:pict>
                </mc:Fallback>
              </mc:AlternateContent>
            </w:r>
            <w:r>
              <w:rPr>
                <w:noProof/>
              </w:rPr>
              <w:drawing>
                <wp:anchor distT="0" distB="0" distL="114300" distR="114300" simplePos="0" relativeHeight="251675648" behindDoc="0" locked="0" layoutInCell="1" allowOverlap="1" wp14:anchorId="0787AF18" wp14:editId="7B54E304">
                  <wp:simplePos x="0" y="0"/>
                  <wp:positionH relativeFrom="column">
                    <wp:posOffset>-32493</wp:posOffset>
                  </wp:positionH>
                  <wp:positionV relativeFrom="paragraph">
                    <wp:posOffset>61044</wp:posOffset>
                  </wp:positionV>
                  <wp:extent cx="714375" cy="714375"/>
                  <wp:effectExtent l="0" t="0" r="0" b="0"/>
                  <wp:wrapThrough wrapText="bothSides">
                    <wp:wrapPolygon edited="0">
                      <wp:start x="2304" y="576"/>
                      <wp:lineTo x="2304" y="20736"/>
                      <wp:lineTo x="19008" y="20736"/>
                      <wp:lineTo x="19008" y="576"/>
                      <wp:lineTo x="2304" y="576"/>
                    </wp:wrapPolygon>
                  </wp:wrapThrough>
                  <wp:docPr id="18" name="Graphic 18"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Checklis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p>
        </w:tc>
      </w:tr>
      <w:tr w:rsidR="00446EE0" w14:paraId="0E71F80B" w14:textId="77777777" w:rsidTr="0059423C">
        <w:trPr>
          <w:trHeight w:val="935"/>
        </w:trPr>
        <w:tc>
          <w:tcPr>
            <w:tcW w:w="5034" w:type="dxa"/>
          </w:tcPr>
          <w:p w14:paraId="222AEC70" w14:textId="77777777" w:rsidR="00446EE0" w:rsidRDefault="00446EE0" w:rsidP="0059423C">
            <w:r>
              <w:t>What does the persona look like? What is its name? Choose a realistic and believable picture and name.</w:t>
            </w:r>
          </w:p>
        </w:tc>
        <w:tc>
          <w:tcPr>
            <w:tcW w:w="4850" w:type="dxa"/>
          </w:tcPr>
          <w:p w14:paraId="63BD578E" w14:textId="77777777" w:rsidR="00446EE0" w:rsidRDefault="00446EE0" w:rsidP="0059423C">
            <w:r>
              <w:t>What are the persona’s relevant characteristics and behaviors? I.e.:  demographics (age, gender, occupation, and income), psychographics (lifestyle, social class, and personality), and behavioral attributes (usage patterns, attitudes, and brand loyalty). Only list relevant details.</w:t>
            </w:r>
          </w:p>
        </w:tc>
        <w:tc>
          <w:tcPr>
            <w:tcW w:w="4754" w:type="dxa"/>
          </w:tcPr>
          <w:p w14:paraId="71D4DEBD" w14:textId="77777777" w:rsidR="00446EE0" w:rsidRDefault="00446EE0" w:rsidP="0059423C">
            <w:r>
              <w:t>What problem does the persona want to solve or which benefit does the character seek? Why would the persona want to use or buy the product?</w:t>
            </w:r>
          </w:p>
        </w:tc>
      </w:tr>
      <w:tr w:rsidR="00446EE0" w14:paraId="06954154" w14:textId="77777777" w:rsidTr="0059423C">
        <w:trPr>
          <w:trHeight w:val="7586"/>
        </w:trPr>
        <w:tc>
          <w:tcPr>
            <w:tcW w:w="5034" w:type="dxa"/>
          </w:tcPr>
          <w:p w14:paraId="45456961" w14:textId="77777777" w:rsidR="00446EE0" w:rsidRDefault="00446EE0" w:rsidP="0059423C">
            <w:pPr>
              <w:jc w:val="center"/>
            </w:pPr>
            <w:r>
              <w:rPr>
                <w:noProof/>
              </w:rPr>
              <w:drawing>
                <wp:inline distT="0" distB="0" distL="0" distR="0" wp14:anchorId="0296033D" wp14:editId="5006E9FD">
                  <wp:extent cx="2951019" cy="27051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636" r="13636"/>
                          <a:stretch/>
                        </pic:blipFill>
                        <pic:spPr bwMode="auto">
                          <a:xfrm>
                            <a:off x="0" y="0"/>
                            <a:ext cx="2965223" cy="2718120"/>
                          </a:xfrm>
                          <a:prstGeom prst="rect">
                            <a:avLst/>
                          </a:prstGeom>
                          <a:noFill/>
                          <a:ln>
                            <a:noFill/>
                          </a:ln>
                          <a:extLst>
                            <a:ext uri="{53640926-AAD7-44D8-BBD7-CCE9431645EC}">
                              <a14:shadowObscured xmlns:a14="http://schemas.microsoft.com/office/drawing/2010/main"/>
                            </a:ext>
                          </a:extLst>
                        </pic:spPr>
                      </pic:pic>
                    </a:graphicData>
                  </a:graphic>
                </wp:inline>
              </w:drawing>
            </w:r>
          </w:p>
          <w:p w14:paraId="12E88E99" w14:textId="77777777" w:rsidR="00446EE0" w:rsidRDefault="00446EE0" w:rsidP="0059423C">
            <w:pPr>
              <w:jc w:val="center"/>
            </w:pPr>
          </w:p>
          <w:p w14:paraId="7EB34DAF" w14:textId="77777777" w:rsidR="00446EE0" w:rsidRPr="0092016A" w:rsidRDefault="00446EE0" w:rsidP="0059423C">
            <w:pPr>
              <w:jc w:val="center"/>
            </w:pPr>
            <w:r>
              <w:rPr>
                <w:sz w:val="52"/>
                <w:szCs w:val="52"/>
              </w:rPr>
              <w:t>Amari F.</w:t>
            </w:r>
          </w:p>
        </w:tc>
        <w:tc>
          <w:tcPr>
            <w:tcW w:w="4850" w:type="dxa"/>
          </w:tcPr>
          <w:p w14:paraId="3FB82511" w14:textId="77777777" w:rsidR="00446EE0" w:rsidRDefault="00446EE0" w:rsidP="0059423C">
            <w:pPr>
              <w:tabs>
                <w:tab w:val="left" w:pos="1471"/>
                <w:tab w:val="left" w:pos="1833"/>
              </w:tabs>
            </w:pPr>
            <w:r>
              <w:t xml:space="preserve">Age: </w:t>
            </w:r>
            <w:r>
              <w:tab/>
              <w:t>30</w:t>
            </w:r>
          </w:p>
          <w:p w14:paraId="1672C5A2" w14:textId="77777777" w:rsidR="00446EE0" w:rsidRDefault="00446EE0" w:rsidP="0059423C">
            <w:pPr>
              <w:tabs>
                <w:tab w:val="left" w:pos="1471"/>
                <w:tab w:val="left" w:pos="1833"/>
              </w:tabs>
            </w:pPr>
            <w:r>
              <w:t xml:space="preserve">Gender: </w:t>
            </w:r>
            <w:r>
              <w:tab/>
              <w:t>Male</w:t>
            </w:r>
          </w:p>
          <w:p w14:paraId="4C14A421" w14:textId="77777777" w:rsidR="00446EE0" w:rsidRDefault="00446EE0" w:rsidP="0059423C">
            <w:pPr>
              <w:tabs>
                <w:tab w:val="left" w:pos="1471"/>
                <w:tab w:val="left" w:pos="1833"/>
              </w:tabs>
            </w:pPr>
            <w:r>
              <w:t>Occupation:</w:t>
            </w:r>
            <w:r>
              <w:tab/>
              <w:t>Marketing Executive</w:t>
            </w:r>
          </w:p>
          <w:p w14:paraId="4EE95C61" w14:textId="77777777" w:rsidR="00446EE0" w:rsidRDefault="00446EE0" w:rsidP="0059423C">
            <w:pPr>
              <w:tabs>
                <w:tab w:val="left" w:pos="1471"/>
                <w:tab w:val="left" w:pos="1833"/>
              </w:tabs>
            </w:pPr>
            <w:r>
              <w:t>Income:</w:t>
            </w:r>
            <w:r>
              <w:tab/>
              <w:t>152,000</w:t>
            </w:r>
          </w:p>
          <w:p w14:paraId="6989DFA2" w14:textId="77777777" w:rsidR="00446EE0" w:rsidRDefault="00446EE0" w:rsidP="0059423C">
            <w:pPr>
              <w:tabs>
                <w:tab w:val="left" w:pos="1471"/>
                <w:tab w:val="left" w:pos="1833"/>
              </w:tabs>
            </w:pPr>
            <w:r>
              <w:t>Lifestyle:</w:t>
            </w:r>
            <w:r>
              <w:tab/>
            </w:r>
            <w:r>
              <w:br/>
            </w:r>
          </w:p>
          <w:p w14:paraId="6955475B" w14:textId="77777777" w:rsidR="00446EE0" w:rsidRDefault="00446EE0" w:rsidP="0059423C">
            <w:pPr>
              <w:tabs>
                <w:tab w:val="left" w:pos="1471"/>
              </w:tabs>
            </w:pPr>
            <w:r>
              <w:t>Amari is a young marketing executive that frequently travels internationally for his job, securing contracts for his advertising company he build himself. When not travelling he is an avid boxer.</w:t>
            </w:r>
          </w:p>
          <w:p w14:paraId="079F516B" w14:textId="77777777" w:rsidR="00446EE0" w:rsidRDefault="00446EE0" w:rsidP="0059423C">
            <w:pPr>
              <w:tabs>
                <w:tab w:val="left" w:pos="1471"/>
              </w:tabs>
            </w:pPr>
            <w:r>
              <w:t>He has been anticipating a big match coming up and is working the advertising for the event.</w:t>
            </w:r>
          </w:p>
        </w:tc>
        <w:tc>
          <w:tcPr>
            <w:tcW w:w="4754" w:type="dxa"/>
          </w:tcPr>
          <w:p w14:paraId="060323CE" w14:textId="77777777" w:rsidR="00446EE0" w:rsidRDefault="00446EE0" w:rsidP="00446EE0">
            <w:pPr>
              <w:pStyle w:val="ListParagraph"/>
              <w:numPr>
                <w:ilvl w:val="0"/>
                <w:numId w:val="3"/>
              </w:numPr>
            </w:pPr>
            <w:r>
              <w:t>Needs gated parking for his vehicle</w:t>
            </w:r>
          </w:p>
          <w:p w14:paraId="41815693" w14:textId="77777777" w:rsidR="00446EE0" w:rsidRDefault="00446EE0" w:rsidP="00446EE0">
            <w:pPr>
              <w:pStyle w:val="ListParagraph"/>
              <w:numPr>
                <w:ilvl w:val="0"/>
                <w:numId w:val="3"/>
              </w:numPr>
            </w:pPr>
            <w:r>
              <w:t>Must have active WiFi for work</w:t>
            </w:r>
          </w:p>
          <w:p w14:paraId="19E31CD9" w14:textId="77777777" w:rsidR="00446EE0" w:rsidRDefault="00446EE0" w:rsidP="00446EE0">
            <w:pPr>
              <w:pStyle w:val="ListParagraph"/>
              <w:numPr>
                <w:ilvl w:val="0"/>
                <w:numId w:val="3"/>
              </w:numPr>
            </w:pPr>
            <w:r>
              <w:t>Wants a site with frequent stay rewards</w:t>
            </w:r>
          </w:p>
          <w:p w14:paraId="38D66356" w14:textId="77777777" w:rsidR="00446EE0" w:rsidRDefault="00446EE0" w:rsidP="00446EE0">
            <w:pPr>
              <w:pStyle w:val="ListParagraph"/>
              <w:numPr>
                <w:ilvl w:val="0"/>
                <w:numId w:val="3"/>
              </w:numPr>
            </w:pPr>
            <w:r>
              <w:t>Wants electronic check-in</w:t>
            </w:r>
          </w:p>
          <w:p w14:paraId="13AD9E0E" w14:textId="77777777" w:rsidR="00446EE0" w:rsidRDefault="00446EE0" w:rsidP="00446EE0">
            <w:pPr>
              <w:pStyle w:val="ListParagraph"/>
              <w:numPr>
                <w:ilvl w:val="0"/>
                <w:numId w:val="3"/>
              </w:numPr>
            </w:pPr>
            <w:r>
              <w:t>Needs to be able to modify his reservation from work to vacation.</w:t>
            </w:r>
          </w:p>
        </w:tc>
      </w:tr>
    </w:tbl>
    <w:p w14:paraId="2B6DA7A5" w14:textId="2B48EFF6" w:rsidR="00A91F10" w:rsidRPr="00034C13" w:rsidRDefault="00DE127F" w:rsidP="00AC704B">
      <w:r>
        <w:br w:type="page"/>
      </w:r>
      <w:r w:rsidR="00B34E7B">
        <w:lastRenderedPageBreak/>
        <w:br/>
        <w:t xml:space="preserve">1.4 </w:t>
      </w:r>
      <w:r w:rsidR="00034C13">
        <w:t>–</w:t>
      </w:r>
      <w:r w:rsidR="00B34E7B">
        <w:t xml:space="preserve"> </w:t>
      </w:r>
      <w:r w:rsidR="00B34E7B">
        <w:br/>
      </w:r>
      <w:r w:rsidR="00B17399" w:rsidRPr="003B0CDD">
        <w:rPr>
          <w:b/>
          <w:bCs/>
          <w:u w:val="single"/>
        </w:rPr>
        <w:t>User Stories:</w:t>
      </w:r>
    </w:p>
    <w:p w14:paraId="7FA6BE94" w14:textId="7DBB62EF" w:rsidR="00B17399" w:rsidRDefault="00446EE0" w:rsidP="00AC704B">
      <w:r>
        <w:t>Jennifer K</w:t>
      </w:r>
      <w:r w:rsidR="00B17399">
        <w:t>.</w:t>
      </w:r>
    </w:p>
    <w:p w14:paraId="03F690F3" w14:textId="5ED479FF" w:rsidR="00B17399" w:rsidRDefault="00B17399" w:rsidP="00AC704B">
      <w:r>
        <w:t xml:space="preserve">As </w:t>
      </w:r>
      <w:r w:rsidR="00446EE0">
        <w:t xml:space="preserve">a software developer, I want </w:t>
      </w:r>
      <w:r w:rsidR="008B5BE1">
        <w:t>a clean design for the booking sites I use</w:t>
      </w:r>
      <w:r>
        <w:t>.</w:t>
      </w:r>
    </w:p>
    <w:p w14:paraId="526176B2" w14:textId="4FB2D35F" w:rsidR="00B17399" w:rsidRDefault="00B17399" w:rsidP="00AC704B">
      <w:r>
        <w:t>As a high-stress business woman, I need the interface to be simple and easy to understand.</w:t>
      </w:r>
    </w:p>
    <w:p w14:paraId="1A63C9F1" w14:textId="6700F89D" w:rsidR="00B17399" w:rsidRDefault="008B5BE1" w:rsidP="00AC704B">
      <w:r>
        <w:t>As a influencer of social media, I want to update my followers on where I’m staying and how long</w:t>
      </w:r>
      <w:r w:rsidR="00B17399">
        <w:t>.</w:t>
      </w:r>
    </w:p>
    <w:p w14:paraId="41496EA9" w14:textId="2DFE8EC1" w:rsidR="00B17399" w:rsidRDefault="008B5BE1" w:rsidP="00AC704B">
      <w:r>
        <w:t>I want to see my rewards so that I can book more vacation stays</w:t>
      </w:r>
      <w:r w:rsidR="00B17399">
        <w:t>.</w:t>
      </w:r>
    </w:p>
    <w:p w14:paraId="2B5363DA" w14:textId="7936717A" w:rsidR="00B17399" w:rsidRDefault="00B17399" w:rsidP="00AC704B">
      <w:r>
        <w:t>Since I</w:t>
      </w:r>
      <w:r w:rsidR="008B5BE1">
        <w:t>’m busy, I forget my plans. I need email reminders of my reservations.</w:t>
      </w:r>
    </w:p>
    <w:p w14:paraId="50A00ABE" w14:textId="77777777" w:rsidR="00242245" w:rsidRDefault="00242245" w:rsidP="00AC704B"/>
    <w:p w14:paraId="22BBDFB2" w14:textId="5C831EF3" w:rsidR="00B17399" w:rsidRDefault="00242245" w:rsidP="00AC704B">
      <w:r>
        <w:t>Joe W</w:t>
      </w:r>
      <w:r w:rsidR="00B17399">
        <w:t>.</w:t>
      </w:r>
    </w:p>
    <w:p w14:paraId="7526DE58" w14:textId="6F795894" w:rsidR="00B17399" w:rsidRDefault="008B5BE1" w:rsidP="00AC704B">
      <w:r>
        <w:t xml:space="preserve">As a surfer, I </w:t>
      </w:r>
      <w:r w:rsidR="00E02E5C">
        <w:t>don’t want a complicated booking system, I just want to get my vacation booked</w:t>
      </w:r>
      <w:r w:rsidR="00DD04F4">
        <w:t>.</w:t>
      </w:r>
    </w:p>
    <w:p w14:paraId="71F0C4DB" w14:textId="0EB9622B" w:rsidR="00DD04F4" w:rsidRDefault="00E02E5C" w:rsidP="00AC704B">
      <w:r>
        <w:t>My friends don’t want to spend extra money on multiple rooms, but we want individual beds.</w:t>
      </w:r>
    </w:p>
    <w:p w14:paraId="407A250E" w14:textId="3F38AADF" w:rsidR="00DD04F4" w:rsidRDefault="00E02E5C" w:rsidP="00AC704B">
      <w:r>
        <w:t>Because we are on a budget, We want a hotel that offers at least one meal for a reasonable price.</w:t>
      </w:r>
    </w:p>
    <w:p w14:paraId="57BF2090" w14:textId="26C90AE5" w:rsidR="00DD04F4" w:rsidRDefault="00242245" w:rsidP="00AC704B">
      <w:r>
        <w:t>We’ll probably get a rental and keep our boards on a roof rack, we want parking that keeps our equipment safe.</w:t>
      </w:r>
    </w:p>
    <w:p w14:paraId="09B3ADF0" w14:textId="7BF5B70D" w:rsidR="00242245" w:rsidRDefault="00242245" w:rsidP="00AC704B">
      <w:r>
        <w:t>As a foreman, a job may go longer than expected, I need to be able to change my booking easily.</w:t>
      </w:r>
    </w:p>
    <w:p w14:paraId="23C322C0" w14:textId="77777777" w:rsidR="00242245" w:rsidRDefault="00242245" w:rsidP="00AC704B"/>
    <w:p w14:paraId="304950D1" w14:textId="32683DD7" w:rsidR="00137586" w:rsidRDefault="0049259D" w:rsidP="00AC704B">
      <w:r>
        <w:t>Amari F</w:t>
      </w:r>
      <w:r w:rsidR="00137586">
        <w:t>.</w:t>
      </w:r>
    </w:p>
    <w:p w14:paraId="48F93505" w14:textId="59A694DE" w:rsidR="00B410C1" w:rsidRDefault="00B410C1" w:rsidP="00AC704B">
      <w:r>
        <w:t xml:space="preserve">As a </w:t>
      </w:r>
      <w:r w:rsidR="00FB4CD7">
        <w:t>business owner that has meetings, I need to change my booking at a moment’s notice</w:t>
      </w:r>
      <w:r>
        <w:t>.</w:t>
      </w:r>
    </w:p>
    <w:p w14:paraId="2990C97E" w14:textId="3D4825B3" w:rsidR="00B410C1" w:rsidRDefault="00FB4CD7" w:rsidP="00AC704B">
      <w:r>
        <w:t>As a business owner, even vacations can have work and I need quality WIFI access.</w:t>
      </w:r>
    </w:p>
    <w:p w14:paraId="7E3320B6" w14:textId="74166850" w:rsidR="00B410C1" w:rsidRDefault="00FB4CD7" w:rsidP="00AC704B">
      <w:r>
        <w:t>I sometimes work and play on the same trip, I need to be able to extend my visit online</w:t>
      </w:r>
      <w:r w:rsidR="00B410C1">
        <w:t>.</w:t>
      </w:r>
    </w:p>
    <w:p w14:paraId="63150CFC" w14:textId="5D3FB2AD" w:rsidR="00B410C1" w:rsidRDefault="00200580" w:rsidP="00AC704B">
      <w:r>
        <w:t>As a business man, I want to utilize the rewards programs to save on cost.</w:t>
      </w:r>
    </w:p>
    <w:p w14:paraId="6C7B652E" w14:textId="7B745157" w:rsidR="00A6308A" w:rsidRDefault="00200580" w:rsidP="00AC704B">
      <w:r>
        <w:t>I often drive a lot during my trips and I need a safe parking place for my vehicle.</w:t>
      </w:r>
    </w:p>
    <w:p w14:paraId="3238F5B1" w14:textId="77777777" w:rsidR="00034C13" w:rsidRDefault="00034C13" w:rsidP="00AC704B"/>
    <w:p w14:paraId="1522CBCF" w14:textId="21729E9B" w:rsidR="00034C13" w:rsidRDefault="00034C13" w:rsidP="00AC704B"/>
    <w:p w14:paraId="5F953E11" w14:textId="0968933D" w:rsidR="00034C13" w:rsidRDefault="00034C13" w:rsidP="00034C13"/>
    <w:p w14:paraId="063C9B8D" w14:textId="0C7E2994" w:rsidR="00034C13" w:rsidRDefault="00034C13" w:rsidP="00034C13">
      <w:pPr>
        <w:ind w:left="360"/>
      </w:pPr>
      <w:r>
        <w:t>1.5 – Work Estimations</w:t>
      </w:r>
    </w:p>
    <w:p w14:paraId="5F0DCD22" w14:textId="77777777" w:rsidR="00034C13" w:rsidRDefault="00034C13" w:rsidP="00034C13">
      <w:pPr>
        <w:ind w:left="360"/>
      </w:pPr>
    </w:p>
    <w:p w14:paraId="3D23FD77" w14:textId="2F837E4C" w:rsidR="00034C13" w:rsidRDefault="00034C13" w:rsidP="00034C13">
      <w:pPr>
        <w:ind w:left="360"/>
      </w:pPr>
    </w:p>
    <w:p w14:paraId="7E248F4C" w14:textId="77777777" w:rsidR="00034C13" w:rsidRDefault="001E6811" w:rsidP="001E6811">
      <w:pPr>
        <w:pStyle w:val="NoSpacing"/>
      </w:pPr>
      <w:r w:rsidRPr="001E6811">
        <w:t>User Interface  -  Initial design p</w:t>
      </w:r>
      <w:r>
        <w:t>hase with prototype – 1 week</w:t>
      </w:r>
    </w:p>
    <w:p w14:paraId="33108AC8" w14:textId="77777777" w:rsidR="00750021" w:rsidRDefault="00750021" w:rsidP="00750021">
      <w:pPr>
        <w:pStyle w:val="NoSpacing"/>
      </w:pPr>
    </w:p>
    <w:p w14:paraId="504992FA" w14:textId="055922CE" w:rsidR="00750021" w:rsidRDefault="00750021" w:rsidP="00750021">
      <w:pPr>
        <w:pStyle w:val="NoSpacing"/>
      </w:pPr>
      <w:r>
        <w:t xml:space="preserve">Functional </w:t>
      </w:r>
      <w:r>
        <w:t xml:space="preserve">prototype </w:t>
      </w:r>
      <w:r>
        <w:t xml:space="preserve">with display </w:t>
      </w:r>
      <w:r>
        <w:t>interactive model</w:t>
      </w:r>
      <w:r>
        <w:t xml:space="preserve"> – </w:t>
      </w:r>
      <w:r>
        <w:t>3</w:t>
      </w:r>
      <w:r>
        <w:t xml:space="preserve"> weeks</w:t>
      </w:r>
    </w:p>
    <w:p w14:paraId="492410C7" w14:textId="0B4CC636" w:rsidR="001E6811" w:rsidRDefault="001E6811" w:rsidP="001E6811">
      <w:pPr>
        <w:pStyle w:val="NoSpacing"/>
      </w:pPr>
    </w:p>
    <w:p w14:paraId="1ED8CBE8" w14:textId="2710235A" w:rsidR="001E6811" w:rsidRDefault="00113E3E" w:rsidP="001E6811">
      <w:pPr>
        <w:pStyle w:val="NoSpacing"/>
      </w:pPr>
      <w:r>
        <w:t>User Interface</w:t>
      </w:r>
      <w:r w:rsidR="001E6811">
        <w:t xml:space="preserve"> and basic program structure  with test database – </w:t>
      </w:r>
      <w:r w:rsidR="00750021">
        <w:t>8</w:t>
      </w:r>
      <w:r w:rsidR="001E6811">
        <w:t xml:space="preserve"> weeks</w:t>
      </w:r>
    </w:p>
    <w:p w14:paraId="5EABC34F" w14:textId="77777777" w:rsidR="001E6811" w:rsidRDefault="001E6811" w:rsidP="001E6811">
      <w:pPr>
        <w:pStyle w:val="NoSpacing"/>
      </w:pPr>
    </w:p>
    <w:p w14:paraId="55DD271D" w14:textId="09717FDA" w:rsidR="001E6811" w:rsidRPr="001E6811" w:rsidRDefault="001E6811" w:rsidP="001E6811">
      <w:pPr>
        <w:pStyle w:val="NoSpacing"/>
        <w:sectPr w:rsidR="001E6811" w:rsidRPr="001E6811" w:rsidSect="00A91F10">
          <w:pgSz w:w="15840" w:h="12240" w:orient="landscape"/>
          <w:pgMar w:top="720" w:right="720" w:bottom="720" w:left="720" w:header="720" w:footer="720" w:gutter="0"/>
          <w:cols w:space="720"/>
          <w:docGrid w:linePitch="360"/>
        </w:sectPr>
      </w:pPr>
      <w:r>
        <w:t>Interface with  Interaction with  database and  input of new information  read for final testing -  20 weeks.</w:t>
      </w:r>
    </w:p>
    <w:p w14:paraId="4BD6F368" w14:textId="1D19AD85" w:rsidR="00034C13" w:rsidRPr="001E6811" w:rsidRDefault="001A6E7A" w:rsidP="00034C13">
      <w:pPr>
        <w:rPr>
          <w:noProof/>
        </w:rPr>
      </w:pPr>
      <w:r w:rsidRPr="001E6811">
        <w:lastRenderedPageBreak/>
        <w:t>2.1</w:t>
      </w:r>
      <w:r w:rsidR="00034C13" w:rsidRPr="001E6811">
        <w:t xml:space="preserve"> – Prototypes</w:t>
      </w:r>
    </w:p>
    <w:p w14:paraId="6115EDFF" w14:textId="10E15E7F" w:rsidR="00034C13" w:rsidRDefault="00034C13" w:rsidP="00034C13">
      <w:pPr>
        <w:jc w:val="center"/>
      </w:pPr>
    </w:p>
    <w:p w14:paraId="58A6F2DF" w14:textId="30F2DB05" w:rsidR="001A6E7A" w:rsidRDefault="001A6E7A" w:rsidP="00034C13">
      <w:pPr>
        <w:jc w:val="center"/>
      </w:pPr>
    </w:p>
    <w:p w14:paraId="43CC5601" w14:textId="77777777" w:rsidR="001A6E7A" w:rsidRDefault="001A6E7A" w:rsidP="00034C13">
      <w:pPr>
        <w:jc w:val="center"/>
      </w:pPr>
    </w:p>
    <w:p w14:paraId="4DF7618E" w14:textId="42C03CCF" w:rsidR="00034C13" w:rsidRDefault="001069DE" w:rsidP="00034C13">
      <w:pPr>
        <w:jc w:val="center"/>
      </w:pPr>
      <w:r>
        <w:rPr>
          <w:noProof/>
        </w:rPr>
        <w:drawing>
          <wp:inline distT="0" distB="0" distL="0" distR="0" wp14:anchorId="639443A8" wp14:editId="3CB9F8C5">
            <wp:extent cx="6044420" cy="7667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9080" cy="7673537"/>
                    </a:xfrm>
                    <a:prstGeom prst="rect">
                      <a:avLst/>
                    </a:prstGeom>
                  </pic:spPr>
                </pic:pic>
              </a:graphicData>
            </a:graphic>
          </wp:inline>
        </w:drawing>
      </w:r>
      <w:r w:rsidR="00034C13">
        <w:br w:type="page"/>
      </w:r>
    </w:p>
    <w:p w14:paraId="64421577" w14:textId="1D4F1539" w:rsidR="004F6875" w:rsidRDefault="001A6E7A" w:rsidP="0049259D">
      <w:pPr>
        <w:ind w:left="360"/>
      </w:pPr>
      <w:r>
        <w:lastRenderedPageBreak/>
        <w:t>2.2 – ORD</w:t>
      </w:r>
    </w:p>
    <w:sectPr w:rsidR="004F6875" w:rsidSect="00034C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25A9" w14:textId="77777777" w:rsidR="00B34E7B" w:rsidRDefault="00B34E7B" w:rsidP="00B34E7B">
      <w:pPr>
        <w:spacing w:after="0" w:line="240" w:lineRule="auto"/>
      </w:pPr>
      <w:r>
        <w:separator/>
      </w:r>
    </w:p>
  </w:endnote>
  <w:endnote w:type="continuationSeparator" w:id="0">
    <w:p w14:paraId="1F29C647" w14:textId="77777777" w:rsidR="00B34E7B" w:rsidRDefault="00B34E7B" w:rsidP="00B3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7A9D" w14:textId="77777777" w:rsidR="00B34E7B" w:rsidRDefault="00B34E7B" w:rsidP="00B34E7B">
      <w:pPr>
        <w:spacing w:after="0" w:line="240" w:lineRule="auto"/>
      </w:pPr>
      <w:r>
        <w:separator/>
      </w:r>
    </w:p>
  </w:footnote>
  <w:footnote w:type="continuationSeparator" w:id="0">
    <w:p w14:paraId="463EC5BD" w14:textId="77777777" w:rsidR="00B34E7B" w:rsidRDefault="00B34E7B" w:rsidP="00B34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6E"/>
    <w:multiLevelType w:val="hybridMultilevel"/>
    <w:tmpl w:val="373C5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417AC"/>
    <w:multiLevelType w:val="hybridMultilevel"/>
    <w:tmpl w:val="373C5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B57849"/>
    <w:multiLevelType w:val="hybridMultilevel"/>
    <w:tmpl w:val="D39C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B3F76"/>
    <w:multiLevelType w:val="multilevel"/>
    <w:tmpl w:val="10981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A6C5D1F"/>
    <w:multiLevelType w:val="hybridMultilevel"/>
    <w:tmpl w:val="928E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MyMjM1sTA1MTJT0lEKTi0uzszPAykwrgUA3h1zQywAAAA="/>
  </w:docVars>
  <w:rsids>
    <w:rsidRoot w:val="001050CB"/>
    <w:rsid w:val="0001272B"/>
    <w:rsid w:val="000173CF"/>
    <w:rsid w:val="00034C13"/>
    <w:rsid w:val="00045939"/>
    <w:rsid w:val="000A49F6"/>
    <w:rsid w:val="000C3EDA"/>
    <w:rsid w:val="001050CB"/>
    <w:rsid w:val="001069DE"/>
    <w:rsid w:val="00113E3E"/>
    <w:rsid w:val="00130900"/>
    <w:rsid w:val="00137586"/>
    <w:rsid w:val="00143A8E"/>
    <w:rsid w:val="00151043"/>
    <w:rsid w:val="001A6E7A"/>
    <w:rsid w:val="001E6811"/>
    <w:rsid w:val="001E6ED1"/>
    <w:rsid w:val="00200580"/>
    <w:rsid w:val="00242245"/>
    <w:rsid w:val="00253831"/>
    <w:rsid w:val="002A07CD"/>
    <w:rsid w:val="00392317"/>
    <w:rsid w:val="00397C14"/>
    <w:rsid w:val="003A1250"/>
    <w:rsid w:val="003B0CDD"/>
    <w:rsid w:val="003E3D9E"/>
    <w:rsid w:val="004454AC"/>
    <w:rsid w:val="00446EE0"/>
    <w:rsid w:val="0049259D"/>
    <w:rsid w:val="004B527E"/>
    <w:rsid w:val="004F6875"/>
    <w:rsid w:val="00537177"/>
    <w:rsid w:val="0055316E"/>
    <w:rsid w:val="0055487D"/>
    <w:rsid w:val="0057701B"/>
    <w:rsid w:val="005D2BC9"/>
    <w:rsid w:val="005E277E"/>
    <w:rsid w:val="00606939"/>
    <w:rsid w:val="00607DFA"/>
    <w:rsid w:val="00685D4F"/>
    <w:rsid w:val="00697E81"/>
    <w:rsid w:val="006E211F"/>
    <w:rsid w:val="00750021"/>
    <w:rsid w:val="007919E4"/>
    <w:rsid w:val="00880370"/>
    <w:rsid w:val="008B243E"/>
    <w:rsid w:val="008B5BE1"/>
    <w:rsid w:val="00953D5C"/>
    <w:rsid w:val="00962E05"/>
    <w:rsid w:val="00976FCD"/>
    <w:rsid w:val="009D2564"/>
    <w:rsid w:val="009F2702"/>
    <w:rsid w:val="00A6308A"/>
    <w:rsid w:val="00A910C2"/>
    <w:rsid w:val="00A91F10"/>
    <w:rsid w:val="00AC704B"/>
    <w:rsid w:val="00AD12AE"/>
    <w:rsid w:val="00AD72F5"/>
    <w:rsid w:val="00AD7663"/>
    <w:rsid w:val="00B0056F"/>
    <w:rsid w:val="00B17399"/>
    <w:rsid w:val="00B228A2"/>
    <w:rsid w:val="00B34E7B"/>
    <w:rsid w:val="00B410C1"/>
    <w:rsid w:val="00B84F5F"/>
    <w:rsid w:val="00BA4CC5"/>
    <w:rsid w:val="00C5036E"/>
    <w:rsid w:val="00C73084"/>
    <w:rsid w:val="00C84D86"/>
    <w:rsid w:val="00CA6E06"/>
    <w:rsid w:val="00D52D30"/>
    <w:rsid w:val="00D8190F"/>
    <w:rsid w:val="00DA0AE3"/>
    <w:rsid w:val="00DD04F4"/>
    <w:rsid w:val="00DE127F"/>
    <w:rsid w:val="00E00D59"/>
    <w:rsid w:val="00E02E5C"/>
    <w:rsid w:val="00E83566"/>
    <w:rsid w:val="00EA6F8F"/>
    <w:rsid w:val="00EB59ED"/>
    <w:rsid w:val="00F169A7"/>
    <w:rsid w:val="00F17775"/>
    <w:rsid w:val="00F3534E"/>
    <w:rsid w:val="00F743AC"/>
    <w:rsid w:val="00FB4CD7"/>
    <w:rsid w:val="00FD4C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005AD1"/>
  <w15:chartTrackingRefBased/>
  <w15:docId w15:val="{3D51824B-6EED-4977-B666-9507B938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7B"/>
  </w:style>
  <w:style w:type="paragraph" w:styleId="Footer">
    <w:name w:val="footer"/>
    <w:basedOn w:val="Normal"/>
    <w:link w:val="FooterChar"/>
    <w:uiPriority w:val="99"/>
    <w:unhideWhenUsed/>
    <w:rsid w:val="00B34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7B"/>
  </w:style>
  <w:style w:type="paragraph" w:styleId="ListParagraph">
    <w:name w:val="List Paragraph"/>
    <w:basedOn w:val="Normal"/>
    <w:uiPriority w:val="34"/>
    <w:qFormat/>
    <w:rsid w:val="00B34E7B"/>
    <w:pPr>
      <w:ind w:left="720"/>
      <w:contextualSpacing/>
    </w:pPr>
  </w:style>
  <w:style w:type="character" w:customStyle="1" w:styleId="Heading1Char">
    <w:name w:val="Heading 1 Char"/>
    <w:basedOn w:val="DefaultParagraphFont"/>
    <w:link w:val="Heading1"/>
    <w:uiPriority w:val="9"/>
    <w:rsid w:val="004F687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F6875"/>
    <w:pPr>
      <w:spacing w:after="0" w:line="240" w:lineRule="auto"/>
    </w:pPr>
  </w:style>
  <w:style w:type="paragraph" w:styleId="TOCHeading">
    <w:name w:val="TOC Heading"/>
    <w:basedOn w:val="Heading1"/>
    <w:next w:val="Normal"/>
    <w:uiPriority w:val="39"/>
    <w:unhideWhenUsed/>
    <w:qFormat/>
    <w:rsid w:val="004F6875"/>
    <w:pPr>
      <w:outlineLvl w:val="9"/>
    </w:pPr>
  </w:style>
  <w:style w:type="paragraph" w:styleId="TOC1">
    <w:name w:val="toc 1"/>
    <w:basedOn w:val="Normal"/>
    <w:next w:val="Normal"/>
    <w:autoRedefine/>
    <w:uiPriority w:val="39"/>
    <w:unhideWhenUsed/>
    <w:rsid w:val="004F6875"/>
    <w:pPr>
      <w:spacing w:after="100"/>
    </w:pPr>
  </w:style>
  <w:style w:type="character" w:styleId="Hyperlink">
    <w:name w:val="Hyperlink"/>
    <w:basedOn w:val="DefaultParagraphFont"/>
    <w:uiPriority w:val="99"/>
    <w:unhideWhenUsed/>
    <w:rsid w:val="004F6875"/>
    <w:rPr>
      <w:color w:val="0563C1" w:themeColor="hyperlink"/>
      <w:u w:val="single"/>
    </w:rPr>
  </w:style>
  <w:style w:type="character" w:styleId="UnresolvedMention">
    <w:name w:val="Unresolved Mention"/>
    <w:basedOn w:val="DefaultParagraphFont"/>
    <w:uiPriority w:val="99"/>
    <w:semiHidden/>
    <w:unhideWhenUsed/>
    <w:rsid w:val="00F16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w-king82/proviso.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692\Documents\Custom%20Office%20Templates\Person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6F06-DEAB-47D8-AEBF-65703D245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 Template.dotm</Template>
  <TotalTime>0</TotalTime>
  <Pages>8</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16692</dc:creator>
  <cp:keywords>persona;agile;development</cp:keywords>
  <dc:description/>
  <cp:lastModifiedBy>Justin Brehms</cp:lastModifiedBy>
  <cp:revision>8</cp:revision>
  <dcterms:created xsi:type="dcterms:W3CDTF">2021-11-22T04:21:00Z</dcterms:created>
  <dcterms:modified xsi:type="dcterms:W3CDTF">2021-11-22T05:07:00Z</dcterms:modified>
</cp:coreProperties>
</file>